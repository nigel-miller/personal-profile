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4" w:type="dxa"/>
        <w:tblLayout w:type="fixed"/>
        <w:tblLook w:val="0000" w:firstRow="0" w:lastRow="0" w:firstColumn="0" w:lastColumn="0" w:noHBand="0" w:noVBand="0"/>
      </w:tblPr>
      <w:tblGrid>
        <w:gridCol w:w="446"/>
        <w:gridCol w:w="22"/>
        <w:gridCol w:w="8456"/>
      </w:tblGrid>
      <w:tr w:rsidR="008E18D5" w:rsidRPr="00DE7766">
        <w:trPr>
          <w:cantSplit/>
        </w:trPr>
        <w:tc>
          <w:tcPr>
            <w:tcW w:w="8924" w:type="dxa"/>
            <w:gridSpan w:val="3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:rsidR="00075E73" w:rsidRPr="00D219C3" w:rsidRDefault="0084360D" w:rsidP="00A07D6A">
            <w:pPr>
              <w:rPr>
                <w:b/>
              </w:rPr>
            </w:pPr>
            <w:r w:rsidRPr="00D219C3">
              <w:rPr>
                <w:b/>
              </w:rPr>
              <w:t>Nigel Allan Miller</w:t>
            </w:r>
          </w:p>
          <w:p w:rsidR="008E18D5" w:rsidRPr="00DE7766" w:rsidRDefault="0039540A" w:rsidP="00A07D6A">
            <w:r>
              <w:t>45 Eccles Avenue, Te Kauwhata 3710, Waikato</w:t>
            </w:r>
          </w:p>
          <w:p w:rsidR="008E18D5" w:rsidRDefault="000E5839" w:rsidP="00C069B4">
            <w:bookmarkStart w:id="0" w:name="_GoBack"/>
            <w:bookmarkEnd w:id="0"/>
            <w:r>
              <w:t xml:space="preserve">Mob: </w:t>
            </w:r>
            <w:r w:rsidR="00920D03">
              <w:t xml:space="preserve">  </w:t>
            </w:r>
            <w:r>
              <w:t>021 235 6413</w:t>
            </w:r>
          </w:p>
          <w:p w:rsidR="00256223" w:rsidRPr="00DE7766" w:rsidRDefault="0084360D" w:rsidP="00281C28">
            <w:pPr>
              <w:pStyle w:val="e-mailaddress"/>
            </w:pPr>
            <w:r>
              <w:t xml:space="preserve">Email: </w:t>
            </w:r>
            <w:hyperlink r:id="rId9" w:history="1">
              <w:r w:rsidR="00281C28" w:rsidRPr="00216469">
                <w:rPr>
                  <w:rStyle w:val="Hyperlink"/>
                </w:rPr>
                <w:t>nigelmiller72@gmail.com</w:t>
              </w:r>
            </w:hyperlink>
          </w:p>
        </w:tc>
      </w:tr>
      <w:tr w:rsidR="00DE7766" w:rsidRPr="00DE7766">
        <w:trPr>
          <w:trHeight w:val="153"/>
        </w:trPr>
        <w:tc>
          <w:tcPr>
            <w:tcW w:w="8924" w:type="dxa"/>
            <w:gridSpan w:val="3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E7766" w:rsidRPr="00DE7766" w:rsidRDefault="00883650" w:rsidP="00D40D4F">
            <w:pPr>
              <w:pStyle w:val="Heading1"/>
            </w:pPr>
            <w:r>
              <w:t>E</w:t>
            </w:r>
            <w:r w:rsidR="00D40D4F">
              <w:t>XPERIENCE</w:t>
            </w:r>
          </w:p>
        </w:tc>
      </w:tr>
      <w:tr w:rsidR="006E54A0" w:rsidRPr="00DE7766">
        <w:trPr>
          <w:trHeight w:val="70"/>
        </w:trPr>
        <w:tc>
          <w:tcPr>
            <w:tcW w:w="446" w:type="dxa"/>
            <w:tcBorders>
              <w:left w:val="nil"/>
              <w:right w:val="nil"/>
            </w:tcBorders>
            <w:shd w:val="clear" w:color="auto" w:fill="auto"/>
          </w:tcPr>
          <w:p w:rsidR="006E54A0" w:rsidRDefault="006E54A0" w:rsidP="00D24F9E"/>
          <w:p w:rsidR="005D2E73" w:rsidRDefault="005D2E73" w:rsidP="00D24F9E"/>
          <w:p w:rsidR="005D2E73" w:rsidRDefault="005D2E73" w:rsidP="00D24F9E"/>
          <w:p w:rsidR="005D2E73" w:rsidRDefault="005D2E73" w:rsidP="00D24F9E"/>
        </w:tc>
        <w:tc>
          <w:tcPr>
            <w:tcW w:w="8478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:rsidR="00A25DC3" w:rsidRDefault="00376DE4" w:rsidP="00D40D4F">
            <w:pPr>
              <w:rPr>
                <w:b/>
                <w:i/>
              </w:rPr>
            </w:pPr>
            <w:r>
              <w:rPr>
                <w:b/>
                <w:i/>
              </w:rPr>
              <w:t>Allied Workforce</w:t>
            </w:r>
            <w:r w:rsidRPr="00376DE4">
              <w:t xml:space="preserve"> </w:t>
            </w:r>
            <w:r w:rsidRPr="00376DE4">
              <w:rPr>
                <w:i/>
              </w:rPr>
              <w:t>&amp;</w:t>
            </w:r>
            <w:r w:rsidRPr="00376DE4">
              <w:t xml:space="preserve"> </w:t>
            </w:r>
            <w:r>
              <w:rPr>
                <w:b/>
                <w:i/>
              </w:rPr>
              <w:t>Tradestaff</w:t>
            </w:r>
          </w:p>
          <w:p w:rsidR="00A25DC3" w:rsidRPr="00376DE4" w:rsidRDefault="00376DE4" w:rsidP="00D40D4F">
            <w:pPr>
              <w:rPr>
                <w:b/>
              </w:rPr>
            </w:pPr>
            <w:r w:rsidRPr="00376DE4">
              <w:rPr>
                <w:i/>
              </w:rPr>
              <w:t xml:space="preserve">Hamilton                                                                                      </w:t>
            </w:r>
            <w:r>
              <w:rPr>
                <w:i/>
              </w:rPr>
              <w:t xml:space="preserve">        </w:t>
            </w:r>
            <w:r w:rsidR="00B63DF1">
              <w:rPr>
                <w:i/>
              </w:rPr>
              <w:t xml:space="preserve">      </w:t>
            </w:r>
            <w:r w:rsidRPr="00376DE4">
              <w:rPr>
                <w:i/>
              </w:rPr>
              <w:t xml:space="preserve"> </w:t>
            </w:r>
            <w:r w:rsidR="00B63DF1">
              <w:rPr>
                <w:b/>
              </w:rPr>
              <w:t>Feb – June</w:t>
            </w:r>
            <w:r w:rsidRPr="00376DE4">
              <w:rPr>
                <w:b/>
              </w:rPr>
              <w:t xml:space="preserve"> 2022</w:t>
            </w:r>
          </w:p>
          <w:p w:rsidR="00B63DF1" w:rsidRDefault="00AF471F" w:rsidP="00D40D4F">
            <w:r>
              <w:t>Supermarket worker</w:t>
            </w:r>
            <w:r w:rsidR="00B63DF1">
              <w:t xml:space="preserve"> [Countdown], Road worker</w:t>
            </w:r>
            <w:r>
              <w:t xml:space="preserve"> </w:t>
            </w:r>
            <w:r w:rsidR="00B63DF1">
              <w:t>[Downer], Driver</w:t>
            </w:r>
            <w:r>
              <w:t xml:space="preserve"> </w:t>
            </w:r>
            <w:r w:rsidR="00B63DF1">
              <w:t>[Roofing Industries,</w:t>
            </w:r>
          </w:p>
          <w:p w:rsidR="00B63DF1" w:rsidRDefault="00B63DF1" w:rsidP="00D40D4F">
            <w:r>
              <w:t xml:space="preserve">     Bidfood, &amp; Gilmours], Construction l</w:t>
            </w:r>
            <w:r w:rsidR="00AF471F">
              <w:t>abourer</w:t>
            </w:r>
            <w:r>
              <w:t xml:space="preserve"> [Alaska Interiors, Naylor Love], </w:t>
            </w:r>
          </w:p>
          <w:p w:rsidR="00376DE4" w:rsidRPr="00376DE4" w:rsidRDefault="00B63DF1" w:rsidP="00D40D4F">
            <w:r>
              <w:t xml:space="preserve">     Civil Construction / Maintenance [Power Weed Control]</w:t>
            </w:r>
            <w:r w:rsidR="00376DE4">
              <w:t>.</w:t>
            </w:r>
          </w:p>
          <w:p w:rsidR="00A25DC3" w:rsidRPr="00376DE4" w:rsidRDefault="00A25DC3" w:rsidP="00D40D4F"/>
          <w:p w:rsidR="00A25DC3" w:rsidRPr="00376DE4" w:rsidRDefault="00A25DC3" w:rsidP="00D40D4F"/>
          <w:p w:rsidR="00D40D4F" w:rsidRDefault="00D40D4F" w:rsidP="00D40D4F">
            <w:pPr>
              <w:rPr>
                <w:i/>
              </w:rPr>
            </w:pPr>
            <w:r w:rsidRPr="00801921">
              <w:rPr>
                <w:b/>
                <w:i/>
              </w:rPr>
              <w:t xml:space="preserve">Altus </w:t>
            </w:r>
            <w:r>
              <w:rPr>
                <w:b/>
                <w:i/>
              </w:rPr>
              <w:t>NZ Ltd</w:t>
            </w:r>
            <w:r>
              <w:rPr>
                <w:i/>
              </w:rPr>
              <w:t>, 53-69 Maui Street, Te Rapa</w:t>
            </w:r>
          </w:p>
          <w:p w:rsidR="00D40D4F" w:rsidRPr="00DE1BC4" w:rsidRDefault="00D40D4F" w:rsidP="00D40D4F">
            <w:pPr>
              <w:rPr>
                <w:b/>
              </w:rPr>
            </w:pPr>
            <w:r w:rsidRPr="00DE1BC4">
              <w:rPr>
                <w:b/>
              </w:rPr>
              <w:t xml:space="preserve">Plant Coordinator                                                        </w:t>
            </w:r>
            <w:r w:rsidR="000906EA">
              <w:rPr>
                <w:b/>
              </w:rPr>
              <w:t xml:space="preserve">                       </w:t>
            </w:r>
            <w:r>
              <w:rPr>
                <w:b/>
              </w:rPr>
              <w:t xml:space="preserve">   </w:t>
            </w:r>
            <w:r w:rsidRPr="00DE1BC4">
              <w:rPr>
                <w:b/>
              </w:rPr>
              <w:t>April 2021 –</w:t>
            </w:r>
            <w:r w:rsidR="00950353">
              <w:rPr>
                <w:b/>
              </w:rPr>
              <w:t xml:space="preserve"> Jan 2022</w:t>
            </w:r>
          </w:p>
          <w:p w:rsidR="00D40D4F" w:rsidRDefault="00D40D4F" w:rsidP="00D40D4F">
            <w:r>
              <w:t>B-Shift FORKLIFT OPERATOR in the Vertical PaintLine building.</w:t>
            </w:r>
          </w:p>
          <w:p w:rsidR="00C455E0" w:rsidRDefault="00C455E0" w:rsidP="00D40D4F">
            <w:r>
              <w:t>Loading / Delivery / Coordination / Supply / Removal.</w:t>
            </w:r>
          </w:p>
          <w:p w:rsidR="00D40D4F" w:rsidRDefault="00D40D4F" w:rsidP="00D40D4F"/>
          <w:p w:rsidR="00D40D4F" w:rsidRPr="00E81E69" w:rsidRDefault="00D40D4F" w:rsidP="00D40D4F">
            <w:pPr>
              <w:rPr>
                <w:b/>
              </w:rPr>
            </w:pPr>
            <w:r>
              <w:rPr>
                <w:b/>
              </w:rPr>
              <w:t>Process</w:t>
            </w:r>
            <w:r w:rsidRPr="00E81E69">
              <w:rPr>
                <w:b/>
              </w:rPr>
              <w:t xml:space="preserve"> Worker                                                             </w:t>
            </w:r>
            <w:r>
              <w:rPr>
                <w:b/>
              </w:rPr>
              <w:t xml:space="preserve">                        Sept</w:t>
            </w:r>
            <w:r w:rsidRPr="00E81E69">
              <w:rPr>
                <w:b/>
              </w:rPr>
              <w:t xml:space="preserve"> 2019 –</w:t>
            </w:r>
          </w:p>
          <w:p w:rsidR="00D40D4F" w:rsidRDefault="00D40D4F" w:rsidP="00D40D4F">
            <w:r>
              <w:t>Unjigging</w:t>
            </w:r>
            <w:r w:rsidR="00C455E0">
              <w:t xml:space="preserve"> / Trolley-loading / Packing / Banding / Forklift Driving</w:t>
            </w:r>
            <w:r>
              <w:t>.</w:t>
            </w:r>
          </w:p>
          <w:p w:rsidR="00D40D4F" w:rsidRDefault="00D40D4F" w:rsidP="00D40D4F"/>
          <w:p w:rsidR="00D40D4F" w:rsidRPr="00801921" w:rsidRDefault="00D40D4F" w:rsidP="00D40D4F">
            <w:pPr>
              <w:rPr>
                <w:rFonts w:cs="Tahoma"/>
                <w:b/>
              </w:rPr>
            </w:pPr>
            <w:r w:rsidRPr="00801921">
              <w:rPr>
                <w:rFonts w:cs="Tahoma"/>
                <w:b/>
              </w:rPr>
              <w:t xml:space="preserve">Thermal Break Machine Operator                                </w:t>
            </w:r>
            <w:r>
              <w:rPr>
                <w:rFonts w:cs="Tahoma"/>
                <w:b/>
              </w:rPr>
              <w:t xml:space="preserve">                          Apr 2019 – Sept</w:t>
            </w:r>
            <w:r w:rsidRPr="00801921">
              <w:rPr>
                <w:rFonts w:cs="Tahoma"/>
                <w:b/>
              </w:rPr>
              <w:t xml:space="preserve"> 2019</w:t>
            </w:r>
          </w:p>
          <w:p w:rsidR="00D40D4F" w:rsidRPr="00801921" w:rsidRDefault="00D40D4F" w:rsidP="00D40D4F">
            <w:pPr>
              <w:rPr>
                <w:rFonts w:cs="Tahoma"/>
              </w:rPr>
            </w:pPr>
            <w:r w:rsidRPr="00801921">
              <w:rPr>
                <w:rFonts w:cs="Tahoma"/>
              </w:rPr>
              <w:t xml:space="preserve">Production of Insulated </w:t>
            </w:r>
            <w:r>
              <w:rPr>
                <w:rFonts w:cs="Tahoma"/>
              </w:rPr>
              <w:t xml:space="preserve">Powder-coated Aluminium </w:t>
            </w:r>
            <w:r w:rsidRPr="00801921">
              <w:rPr>
                <w:rFonts w:cs="Tahoma"/>
              </w:rPr>
              <w:t>Windows and Doors</w:t>
            </w:r>
            <w:r w:rsidR="00F66320">
              <w:rPr>
                <w:rFonts w:cs="Tahoma"/>
              </w:rPr>
              <w:t xml:space="preserve"> lengths.</w:t>
            </w:r>
          </w:p>
          <w:p w:rsidR="00F66320" w:rsidRDefault="00D40D4F" w:rsidP="00D40D4F">
            <w:pPr>
              <w:rPr>
                <w:rFonts w:cs="Tahoma"/>
              </w:rPr>
            </w:pPr>
            <w:r>
              <w:rPr>
                <w:rFonts w:cs="Tahoma"/>
              </w:rPr>
              <w:t xml:space="preserve">Manual saw machine operator </w:t>
            </w:r>
            <w:r w:rsidR="00F66320">
              <w:rPr>
                <w:rFonts w:cs="Tahoma"/>
              </w:rPr>
              <w:t>(no hydraulics) / Forklifting / Machines &amp; systems maintenance /</w:t>
            </w:r>
          </w:p>
          <w:p w:rsidR="00D40D4F" w:rsidRDefault="00F66320" w:rsidP="00D40D4F">
            <w:pPr>
              <w:rPr>
                <w:rFonts w:cs="Tahoma"/>
              </w:rPr>
            </w:pPr>
            <w:r>
              <w:rPr>
                <w:rFonts w:cs="Tahoma"/>
              </w:rPr>
              <w:t xml:space="preserve">    </w:t>
            </w:r>
            <w:r w:rsidR="00D40D4F">
              <w:rPr>
                <w:rFonts w:cs="Tahoma"/>
              </w:rPr>
              <w:t xml:space="preserve"> Organizing workflow of </w:t>
            </w:r>
            <w:r w:rsidR="00D40D4F" w:rsidRPr="004339FC">
              <w:rPr>
                <w:rFonts w:cs="Tahoma"/>
              </w:rPr>
              <w:t>orders.</w:t>
            </w:r>
          </w:p>
          <w:p w:rsidR="00D40D4F" w:rsidRDefault="00D40D4F" w:rsidP="00D40D4F">
            <w:pPr>
              <w:rPr>
                <w:rFonts w:cs="Tahoma"/>
              </w:rPr>
            </w:pPr>
          </w:p>
          <w:p w:rsidR="00861B1C" w:rsidRPr="00C476F3" w:rsidRDefault="00861B1C" w:rsidP="00D40D4F">
            <w:pPr>
              <w:rPr>
                <w:rFonts w:cs="Tahoma"/>
              </w:rPr>
            </w:pPr>
          </w:p>
          <w:p w:rsidR="00D40D4F" w:rsidRPr="002A4E27" w:rsidRDefault="00D40D4F" w:rsidP="00D40D4F">
            <w:r w:rsidRPr="00C646B2">
              <w:rPr>
                <w:i/>
              </w:rPr>
              <w:t>7A Haerehuka Street, Otorohanga</w:t>
            </w:r>
          </w:p>
          <w:p w:rsidR="00D40D4F" w:rsidRPr="00C646B2" w:rsidRDefault="00D40D4F" w:rsidP="00D40D4F">
            <w:pPr>
              <w:rPr>
                <w:b/>
              </w:rPr>
            </w:pPr>
            <w:r w:rsidRPr="00C646B2">
              <w:rPr>
                <w:b/>
              </w:rPr>
              <w:t xml:space="preserve">Caregiver for Chris Heppenstall                                              </w:t>
            </w:r>
            <w:r w:rsidR="00224BAA">
              <w:rPr>
                <w:b/>
              </w:rPr>
              <w:t xml:space="preserve">                 </w:t>
            </w:r>
            <w:r w:rsidRPr="00C646B2">
              <w:rPr>
                <w:b/>
              </w:rPr>
              <w:t xml:space="preserve">             2017 - 2019</w:t>
            </w:r>
          </w:p>
          <w:p w:rsidR="00D40D4F" w:rsidRDefault="00D40D4F" w:rsidP="00D40D4F">
            <w:r>
              <w:t>Chris (neighbor &amp; family friend) had Parkinson’s Disease.</w:t>
            </w:r>
          </w:p>
          <w:p w:rsidR="00D40D4F" w:rsidRDefault="00D40D4F" w:rsidP="00D40D4F">
            <w:r>
              <w:t>Nightshift 8pm –&gt; 7am, 5 x days /wk. Administer</w:t>
            </w:r>
            <w:r w:rsidR="00545AD1">
              <w:t>ing of Pills at 9pm, 1am, &amp; 6am / Nursing duties.</w:t>
            </w:r>
          </w:p>
          <w:p w:rsidR="00332433" w:rsidRPr="00C646B2" w:rsidRDefault="00332433" w:rsidP="00D40D4F"/>
          <w:p w:rsidR="00D40D4F" w:rsidRPr="0085102C" w:rsidRDefault="00D40D4F" w:rsidP="00D40D4F">
            <w:pPr>
              <w:rPr>
                <w:i/>
              </w:rPr>
            </w:pPr>
            <w:r w:rsidRPr="0085102C">
              <w:rPr>
                <w:i/>
              </w:rPr>
              <w:t>3 Haerehuka Street, Otorohanga</w:t>
            </w:r>
          </w:p>
          <w:p w:rsidR="00D40D4F" w:rsidRPr="0085102C" w:rsidRDefault="00D40D4F" w:rsidP="00D40D4F">
            <w:pPr>
              <w:rPr>
                <w:b/>
              </w:rPr>
            </w:pPr>
            <w:r w:rsidRPr="0085102C">
              <w:rPr>
                <w:b/>
              </w:rPr>
              <w:t xml:space="preserve">Caregiver for Allan Miller                                                  </w:t>
            </w:r>
            <w:r>
              <w:rPr>
                <w:b/>
              </w:rPr>
              <w:t xml:space="preserve">    </w:t>
            </w:r>
            <w:r w:rsidRPr="0085102C">
              <w:rPr>
                <w:b/>
              </w:rPr>
              <w:t xml:space="preserve">    </w:t>
            </w:r>
            <w:r w:rsidR="00224BAA">
              <w:rPr>
                <w:b/>
              </w:rPr>
              <w:t xml:space="preserve">                 </w:t>
            </w:r>
            <w:r w:rsidRPr="0085102C">
              <w:rPr>
                <w:b/>
              </w:rPr>
              <w:t xml:space="preserve">           2015 - 2017</w:t>
            </w:r>
          </w:p>
          <w:p w:rsidR="00D40D4F" w:rsidRPr="00C646B2" w:rsidRDefault="00D40D4F" w:rsidP="00D40D4F">
            <w:r>
              <w:t>Dad had Alhzeimer’s and other medical issues. Main Caregiver while mother worked.</w:t>
            </w:r>
          </w:p>
          <w:p w:rsidR="00D40D4F" w:rsidRDefault="00D40D4F" w:rsidP="00D40D4F"/>
          <w:p w:rsidR="00A80AF5" w:rsidRDefault="00A80AF5" w:rsidP="00D40D4F"/>
          <w:p w:rsidR="002E11E8" w:rsidRPr="002E11E8" w:rsidRDefault="002E11E8" w:rsidP="002E11E8">
            <w:pPr>
              <w:rPr>
                <w:b/>
                <w:i/>
              </w:rPr>
            </w:pPr>
            <w:r w:rsidRPr="00801921">
              <w:rPr>
                <w:b/>
                <w:i/>
              </w:rPr>
              <w:t>A</w:t>
            </w:r>
            <w:r>
              <w:rPr>
                <w:b/>
                <w:i/>
              </w:rPr>
              <w:t>L and MJ Miller Family Trust</w:t>
            </w:r>
            <w:r w:rsidRPr="00404FC4">
              <w:t xml:space="preserve">, </w:t>
            </w:r>
            <w:r w:rsidR="00404FC4">
              <w:t xml:space="preserve">  </w:t>
            </w:r>
            <w:r>
              <w:rPr>
                <w:b/>
                <w:i/>
              </w:rPr>
              <w:t>Skylark Associates Ltd</w:t>
            </w:r>
            <w:r w:rsidRPr="00404FC4">
              <w:t xml:space="preserve">, </w:t>
            </w:r>
            <w:r w:rsidR="00404FC4">
              <w:t xml:space="preserve">  </w:t>
            </w:r>
            <w:r w:rsidRPr="002E11E8">
              <w:rPr>
                <w:b/>
                <w:i/>
              </w:rPr>
              <w:t>Falcon Ass. Ltd</w:t>
            </w:r>
          </w:p>
          <w:p w:rsidR="00404FC4" w:rsidRDefault="002E11E8" w:rsidP="00D40D4F">
            <w:r w:rsidRPr="00404FC4">
              <w:rPr>
                <w:i/>
              </w:rPr>
              <w:t>Otor</w:t>
            </w:r>
            <w:r w:rsidR="00615E65">
              <w:rPr>
                <w:i/>
              </w:rPr>
              <w:t>o</w:t>
            </w:r>
            <w:r w:rsidRPr="00404FC4">
              <w:rPr>
                <w:i/>
              </w:rPr>
              <w:t>hanga, Hamilton, Mt. Wellington</w:t>
            </w:r>
            <w:r w:rsidR="00404FC4">
              <w:t xml:space="preserve">                                                                    </w:t>
            </w:r>
            <w:r w:rsidR="00404FC4" w:rsidRPr="00404FC4">
              <w:rPr>
                <w:b/>
              </w:rPr>
              <w:t>2012 – 2014</w:t>
            </w:r>
          </w:p>
          <w:p w:rsidR="00D40D4F" w:rsidRDefault="00D40D4F" w:rsidP="00D40D4F">
            <w:pPr>
              <w:rPr>
                <w:b/>
              </w:rPr>
            </w:pPr>
            <w:r>
              <w:rPr>
                <w:b/>
              </w:rPr>
              <w:t>Landscaping</w:t>
            </w:r>
            <w:r w:rsidR="002E11E8">
              <w:rPr>
                <w:b/>
              </w:rPr>
              <w:t xml:space="preserve"> / Maintenance</w:t>
            </w:r>
          </w:p>
          <w:p w:rsidR="00DA6FC1" w:rsidRDefault="00D40D4F" w:rsidP="00D40D4F">
            <w:r>
              <w:t>Earthmoving, Lawn construction, Tree removal (chainsaw)</w:t>
            </w:r>
            <w:r w:rsidR="00615E65">
              <w:t>, Demolition, Boulder-moving,</w:t>
            </w:r>
          </w:p>
          <w:p w:rsidR="00D40D4F" w:rsidRPr="00615E65" w:rsidRDefault="00DA6FC1" w:rsidP="00D40D4F">
            <w:r>
              <w:t xml:space="preserve">     </w:t>
            </w:r>
            <w:r w:rsidR="00D40D4F">
              <w:t xml:space="preserve">Boulder-wall construction, </w:t>
            </w:r>
            <w:r w:rsidR="00615E65">
              <w:t xml:space="preserve">Water-blasting, </w:t>
            </w:r>
            <w:r w:rsidR="00D40D4F">
              <w:t>Concreting</w:t>
            </w:r>
            <w:r w:rsidR="00F0121A">
              <w:t>,</w:t>
            </w:r>
            <w:r w:rsidR="00615E65">
              <w:t xml:space="preserve"> </w:t>
            </w:r>
            <w:r>
              <w:t xml:space="preserve">Painting, </w:t>
            </w:r>
            <w:r w:rsidR="00615E65">
              <w:t>Interior DIY upgrades</w:t>
            </w:r>
            <w:r w:rsidR="00D40D4F">
              <w:t>.</w:t>
            </w:r>
          </w:p>
          <w:p w:rsidR="00D40D4F" w:rsidRPr="002A4E27" w:rsidRDefault="00D40D4F" w:rsidP="00D40D4F"/>
          <w:p w:rsidR="001A1832" w:rsidRDefault="00D40D4F" w:rsidP="00D40D4F">
            <w:r w:rsidRPr="005408FA">
              <w:rPr>
                <w:b/>
                <w:i/>
              </w:rPr>
              <w:t>The Labour Exchange</w:t>
            </w:r>
            <w:r w:rsidRPr="00881DCF">
              <w:rPr>
                <w:i/>
              </w:rPr>
              <w:t xml:space="preserve">, </w:t>
            </w:r>
            <w:r w:rsidRPr="005408FA">
              <w:rPr>
                <w:b/>
                <w:i/>
              </w:rPr>
              <w:t>Allied Workforce</w:t>
            </w:r>
            <w:r w:rsidRPr="00881DCF">
              <w:rPr>
                <w:i/>
              </w:rPr>
              <w:t xml:space="preserve">, &amp; </w:t>
            </w:r>
            <w:r w:rsidRPr="005408FA">
              <w:rPr>
                <w:b/>
                <w:i/>
              </w:rPr>
              <w:t>Individual employer</w:t>
            </w:r>
            <w:r>
              <w:rPr>
                <w:b/>
                <w:i/>
              </w:rPr>
              <w:t>s</w:t>
            </w:r>
          </w:p>
          <w:p w:rsidR="00D40D4F" w:rsidRPr="00881DCF" w:rsidRDefault="001A1832" w:rsidP="00D40D4F">
            <w:pPr>
              <w:rPr>
                <w:i/>
              </w:rPr>
            </w:pPr>
            <w:r w:rsidRPr="001A1832">
              <w:rPr>
                <w:i/>
              </w:rPr>
              <w:t>Auckland</w:t>
            </w:r>
            <w:r w:rsidR="00D40D4F" w:rsidRPr="001A1832">
              <w:rPr>
                <w:i/>
              </w:rPr>
              <w:t xml:space="preserve"> </w:t>
            </w:r>
            <w:r w:rsidR="00D40D4F">
              <w:t xml:space="preserve">      </w:t>
            </w:r>
            <w:r>
              <w:t xml:space="preserve">                                                                                                  </w:t>
            </w:r>
            <w:r w:rsidR="00D40D4F">
              <w:t xml:space="preserve"> </w:t>
            </w:r>
            <w:r w:rsidR="00D40D4F" w:rsidRPr="005408FA">
              <w:t xml:space="preserve"> </w:t>
            </w:r>
            <w:r w:rsidR="00D40D4F">
              <w:rPr>
                <w:b/>
              </w:rPr>
              <w:t>2004</w:t>
            </w:r>
            <w:r w:rsidR="00D40D4F" w:rsidRPr="0022789A">
              <w:rPr>
                <w:b/>
              </w:rPr>
              <w:t xml:space="preserve"> - </w:t>
            </w:r>
            <w:r w:rsidR="00D40D4F">
              <w:rPr>
                <w:b/>
              </w:rPr>
              <w:t>2010</w:t>
            </w:r>
          </w:p>
          <w:p w:rsidR="00D40D4F" w:rsidRDefault="00D40D4F" w:rsidP="00D40D4F">
            <w:r w:rsidRPr="0022789A">
              <w:rPr>
                <w:b/>
              </w:rPr>
              <w:t>Manufacturing &amp; Labouring</w:t>
            </w:r>
          </w:p>
          <w:p w:rsidR="00D40D4F" w:rsidRDefault="00D40D4F" w:rsidP="00D40D4F">
            <w:r>
              <w:t xml:space="preserve">     – Demolition, Stores (moving units), Earthmoving, Swimming pool construction</w:t>
            </w:r>
          </w:p>
          <w:p w:rsidR="00D40D4F" w:rsidRPr="00C646B2" w:rsidRDefault="00D40D4F" w:rsidP="00D40D4F">
            <w:r>
              <w:t xml:space="preserve">     (</w:t>
            </w:r>
            <w:r w:rsidRPr="00A50CA4">
              <w:rPr>
                <w:u w:val="single"/>
              </w:rPr>
              <w:t>incl.</w:t>
            </w:r>
            <w:r>
              <w:t xml:space="preserve"> Concreting)</w:t>
            </w:r>
          </w:p>
          <w:p w:rsidR="00D40D4F" w:rsidRDefault="00D40D4F" w:rsidP="00D40D4F"/>
          <w:p w:rsidR="007E17AD" w:rsidRDefault="007E17AD" w:rsidP="00D40D4F"/>
          <w:p w:rsidR="00D40D4F" w:rsidRPr="00E80E34" w:rsidRDefault="00D40D4F" w:rsidP="00D40D4F">
            <w:pPr>
              <w:rPr>
                <w:i/>
              </w:rPr>
            </w:pPr>
            <w:r w:rsidRPr="00801921">
              <w:rPr>
                <w:b/>
                <w:i/>
              </w:rPr>
              <w:t>Maersk New Zealand Ltd</w:t>
            </w:r>
            <w:r>
              <w:rPr>
                <w:i/>
              </w:rPr>
              <w:t>, Auckland</w:t>
            </w:r>
          </w:p>
          <w:p w:rsidR="00D40D4F" w:rsidRPr="00993B65" w:rsidRDefault="00D40D4F" w:rsidP="00D40D4F">
            <w:pPr>
              <w:rPr>
                <w:b/>
              </w:rPr>
            </w:pPr>
            <w:r w:rsidRPr="00E80E34">
              <w:rPr>
                <w:b/>
              </w:rPr>
              <w:t>Imports Officer</w:t>
            </w:r>
            <w:r>
              <w:t xml:space="preserve">                                                                                               </w:t>
            </w:r>
            <w:r w:rsidRPr="00E80E34">
              <w:rPr>
                <w:b/>
              </w:rPr>
              <w:t xml:space="preserve">2002 </w:t>
            </w:r>
            <w:r>
              <w:rPr>
                <w:b/>
              </w:rPr>
              <w:t xml:space="preserve">– </w:t>
            </w:r>
            <w:r w:rsidRPr="00E80E34">
              <w:rPr>
                <w:b/>
              </w:rPr>
              <w:t>2003</w:t>
            </w:r>
          </w:p>
          <w:p w:rsidR="00D40D4F" w:rsidRDefault="00D40D4F" w:rsidP="00D40D4F"/>
          <w:p w:rsidR="00D40D4F" w:rsidRPr="00002D09" w:rsidRDefault="00D40D4F" w:rsidP="00D40D4F">
            <w:pPr>
              <w:rPr>
                <w:i/>
              </w:rPr>
            </w:pPr>
            <w:r w:rsidRPr="00801921">
              <w:rPr>
                <w:b/>
                <w:i/>
              </w:rPr>
              <w:t>NZMP – Fonterra</w:t>
            </w:r>
            <w:r w:rsidRPr="00002D09">
              <w:rPr>
                <w:i/>
              </w:rPr>
              <w:t>, Mt. Eden</w:t>
            </w:r>
          </w:p>
          <w:p w:rsidR="00D40D4F" w:rsidRDefault="00D40D4F" w:rsidP="00D40D4F">
            <w:r w:rsidRPr="00002D09">
              <w:rPr>
                <w:b/>
              </w:rPr>
              <w:t>Export Documentation Officer</w:t>
            </w:r>
            <w:r>
              <w:t xml:space="preserve">                                                                          </w:t>
            </w:r>
            <w:r w:rsidRPr="00002D09">
              <w:rPr>
                <w:b/>
              </w:rPr>
              <w:t>2001 - 2002</w:t>
            </w:r>
          </w:p>
          <w:p w:rsidR="002335AA" w:rsidRDefault="002335AA" w:rsidP="00D40D4F"/>
          <w:p w:rsidR="007D62E8" w:rsidRPr="00D40D4F" w:rsidRDefault="007D62E8" w:rsidP="00D40D4F"/>
          <w:p w:rsidR="00D40D4F" w:rsidRPr="00676642" w:rsidRDefault="00D40D4F" w:rsidP="00D40D4F">
            <w:pPr>
              <w:rPr>
                <w:i/>
              </w:rPr>
            </w:pPr>
            <w:r w:rsidRPr="00801921">
              <w:rPr>
                <w:b/>
                <w:i/>
              </w:rPr>
              <w:lastRenderedPageBreak/>
              <w:t>Amalgamated Marketing Ltd</w:t>
            </w:r>
            <w:r w:rsidRPr="00676642">
              <w:rPr>
                <w:i/>
              </w:rPr>
              <w:t>, Auckland</w:t>
            </w:r>
          </w:p>
          <w:p w:rsidR="00993B65" w:rsidRPr="00C60255" w:rsidRDefault="00D40D4F" w:rsidP="00D40D4F">
            <w:pPr>
              <w:rPr>
                <w:b/>
              </w:rPr>
            </w:pPr>
            <w:r w:rsidRPr="00B920D5">
              <w:rPr>
                <w:b/>
              </w:rPr>
              <w:t>Shipping Officer</w:t>
            </w:r>
            <w:r>
              <w:t xml:space="preserve">                                                                                              </w:t>
            </w:r>
            <w:r w:rsidRPr="00B920D5">
              <w:rPr>
                <w:b/>
              </w:rPr>
              <w:t xml:space="preserve">1997 </w:t>
            </w:r>
            <w:r w:rsidR="00993B65">
              <w:rPr>
                <w:b/>
              </w:rPr>
              <w:t>–</w:t>
            </w:r>
            <w:r w:rsidRPr="00B920D5">
              <w:rPr>
                <w:b/>
              </w:rPr>
              <w:t xml:space="preserve"> 2001</w:t>
            </w:r>
          </w:p>
          <w:p w:rsidR="00AF471F" w:rsidRDefault="00AF471F" w:rsidP="00D40D4F">
            <w:pPr>
              <w:rPr>
                <w:b/>
                <w:i/>
              </w:rPr>
            </w:pPr>
          </w:p>
          <w:p w:rsidR="00D40D4F" w:rsidRPr="002B3486" w:rsidRDefault="00D40D4F" w:rsidP="00D40D4F">
            <w:pPr>
              <w:rPr>
                <w:i/>
              </w:rPr>
            </w:pPr>
            <w:r w:rsidRPr="00801921">
              <w:rPr>
                <w:b/>
                <w:i/>
              </w:rPr>
              <w:t>Seatrans New Zealand Ltd</w:t>
            </w:r>
            <w:r w:rsidRPr="002B3486">
              <w:rPr>
                <w:i/>
              </w:rPr>
              <w:t>, Auckland</w:t>
            </w:r>
          </w:p>
          <w:p w:rsidR="00D40D4F" w:rsidRPr="002B3486" w:rsidRDefault="00D40D4F" w:rsidP="00D40D4F">
            <w:pPr>
              <w:rPr>
                <w:b/>
              </w:rPr>
            </w:pPr>
            <w:r w:rsidRPr="002B3486">
              <w:rPr>
                <w:b/>
              </w:rPr>
              <w:t xml:space="preserve">Freight Officer                                                                                </w:t>
            </w:r>
            <w:r>
              <w:rPr>
                <w:b/>
              </w:rPr>
              <w:t xml:space="preserve">    </w:t>
            </w:r>
            <w:r w:rsidRPr="002B3486">
              <w:rPr>
                <w:b/>
              </w:rPr>
              <w:t xml:space="preserve">                  1995 - 1997</w:t>
            </w:r>
          </w:p>
          <w:p w:rsidR="00D40D4F" w:rsidRDefault="00D40D4F" w:rsidP="00D40D4F">
            <w:pPr>
              <w:rPr>
                <w:b/>
              </w:rPr>
            </w:pPr>
          </w:p>
          <w:p w:rsidR="00D40D4F" w:rsidRPr="008B41CA" w:rsidRDefault="00D40D4F" w:rsidP="00D40D4F">
            <w:pPr>
              <w:rPr>
                <w:b/>
              </w:rPr>
            </w:pPr>
            <w:r w:rsidRPr="008B41CA">
              <w:rPr>
                <w:b/>
                <w:i/>
              </w:rPr>
              <w:t>OTC Timber Co Ltd</w:t>
            </w:r>
            <w:r w:rsidRPr="008B41CA">
              <w:t xml:space="preserve">, </w:t>
            </w:r>
            <w:r w:rsidRPr="008B41CA">
              <w:rPr>
                <w:i/>
              </w:rPr>
              <w:t xml:space="preserve">Otorohanga </w:t>
            </w:r>
            <w:r w:rsidRPr="008B41CA">
              <w:t xml:space="preserve">                            </w:t>
            </w:r>
            <w:r>
              <w:t xml:space="preserve">                                           </w:t>
            </w:r>
            <w:r w:rsidRPr="008B41CA">
              <w:rPr>
                <w:b/>
              </w:rPr>
              <w:t xml:space="preserve"> 1988 – 1990</w:t>
            </w:r>
          </w:p>
          <w:p w:rsidR="00351559" w:rsidRDefault="00D40D4F" w:rsidP="00993B65">
            <w:r>
              <w:t>P</w:t>
            </w:r>
            <w:r w:rsidRPr="008B41CA">
              <w:t>roduction-line work.</w:t>
            </w:r>
          </w:p>
          <w:p w:rsidR="00C60255" w:rsidRDefault="00C60255" w:rsidP="00993B65"/>
          <w:p w:rsidR="00C60255" w:rsidRPr="00351559" w:rsidRDefault="00C60255" w:rsidP="00993B65"/>
        </w:tc>
      </w:tr>
      <w:tr w:rsidR="006962EF" w:rsidRPr="00DE7766">
        <w:trPr>
          <w:trHeight w:val="255"/>
        </w:trPr>
        <w:tc>
          <w:tcPr>
            <w:tcW w:w="8924" w:type="dxa"/>
            <w:gridSpan w:val="3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962EF" w:rsidRPr="006962EF" w:rsidRDefault="00883650" w:rsidP="00D40D4F">
            <w:pPr>
              <w:pStyle w:val="Heading1"/>
            </w:pPr>
            <w:r>
              <w:lastRenderedPageBreak/>
              <w:t>E</w:t>
            </w:r>
            <w:r w:rsidR="00D40D4F">
              <w:t>DUCATION</w:t>
            </w:r>
          </w:p>
        </w:tc>
      </w:tr>
      <w:tr w:rsidR="00E0229C" w:rsidRPr="00DE7766" w:rsidTr="00E054F9">
        <w:trPr>
          <w:trHeight w:val="797"/>
        </w:trPr>
        <w:tc>
          <w:tcPr>
            <w:tcW w:w="468" w:type="dxa"/>
            <w:gridSpan w:val="2"/>
            <w:tcBorders>
              <w:left w:val="nil"/>
              <w:right w:val="nil"/>
            </w:tcBorders>
          </w:tcPr>
          <w:p w:rsidR="00E0229C" w:rsidRPr="006962EF" w:rsidRDefault="00E0229C" w:rsidP="006962EF"/>
        </w:tc>
        <w:tc>
          <w:tcPr>
            <w:tcW w:w="8456" w:type="dxa"/>
            <w:tcBorders>
              <w:top w:val="nil"/>
              <w:left w:val="nil"/>
              <w:right w:val="nil"/>
            </w:tcBorders>
          </w:tcPr>
          <w:p w:rsidR="00D0258B" w:rsidRDefault="00D0258B" w:rsidP="00B06979">
            <w:pPr>
              <w:rPr>
                <w:i/>
              </w:rPr>
            </w:pPr>
            <w:r>
              <w:rPr>
                <w:i/>
              </w:rPr>
              <w:t>Axiom Training, Te Rapa</w:t>
            </w:r>
          </w:p>
          <w:p w:rsidR="00D0258B" w:rsidRPr="00C65130" w:rsidRDefault="00D0258B" w:rsidP="00B06979">
            <w:pPr>
              <w:rPr>
                <w:b/>
              </w:rPr>
            </w:pPr>
            <w:r w:rsidRPr="00C65130">
              <w:rPr>
                <w:b/>
              </w:rPr>
              <w:t>Truck Class 2</w:t>
            </w:r>
            <w:r w:rsidR="00C65130" w:rsidRPr="00C65130">
              <w:rPr>
                <w:b/>
              </w:rPr>
              <w:t xml:space="preserve">                                                                                                  </w:t>
            </w:r>
            <w:r w:rsidR="00C65130">
              <w:rPr>
                <w:b/>
              </w:rPr>
              <w:t xml:space="preserve">       </w:t>
            </w:r>
            <w:r w:rsidR="00C65130" w:rsidRPr="00C65130">
              <w:rPr>
                <w:b/>
              </w:rPr>
              <w:t xml:space="preserve">           2022</w:t>
            </w:r>
          </w:p>
          <w:p w:rsidR="00D0258B" w:rsidRPr="00D0258B" w:rsidRDefault="00D0258B" w:rsidP="00B06979">
            <w:r>
              <w:t>AMS G</w:t>
            </w:r>
            <w:r w:rsidR="00C65130">
              <w:t>roup Ltd: Unit Standards 24089 + 17574</w:t>
            </w:r>
          </w:p>
          <w:p w:rsidR="00D0258B" w:rsidRDefault="00D0258B" w:rsidP="00B06979"/>
          <w:p w:rsidR="00C65130" w:rsidRPr="00D0258B" w:rsidRDefault="00C65130" w:rsidP="00B06979"/>
          <w:p w:rsidR="00B06979" w:rsidRDefault="00B06979" w:rsidP="00B06979">
            <w:pPr>
              <w:rPr>
                <w:i/>
              </w:rPr>
            </w:pPr>
            <w:r>
              <w:rPr>
                <w:i/>
              </w:rPr>
              <w:t>IVS Training, Ruakura</w:t>
            </w:r>
          </w:p>
          <w:p w:rsidR="00250045" w:rsidRPr="00841857" w:rsidRDefault="00250045" w:rsidP="00250045">
            <w:pPr>
              <w:rPr>
                <w:b/>
              </w:rPr>
            </w:pPr>
            <w:r w:rsidRPr="00841857">
              <w:rPr>
                <w:b/>
              </w:rPr>
              <w:t>Wheels, Tracks &amp; Rollers Endorsement                                                                            2021</w:t>
            </w:r>
          </w:p>
          <w:p w:rsidR="00250045" w:rsidRDefault="00250045" w:rsidP="00250045">
            <w:r>
              <w:t>Agoge Training: Unit Standards 16701, 16703, 16702</w:t>
            </w:r>
          </w:p>
          <w:p w:rsidR="00250045" w:rsidRDefault="00250045" w:rsidP="00B06979">
            <w:pPr>
              <w:rPr>
                <w:b/>
              </w:rPr>
            </w:pPr>
          </w:p>
          <w:p w:rsidR="00B06979" w:rsidRDefault="00B06979" w:rsidP="00B06979">
            <w:r w:rsidRPr="00E961C0">
              <w:rPr>
                <w:b/>
              </w:rPr>
              <w:t xml:space="preserve">OSH Forklift Operator Certificate </w:t>
            </w:r>
            <w:r w:rsidRPr="00111BA6">
              <w:t>+</w:t>
            </w:r>
            <w:r w:rsidRPr="00E961C0">
              <w:rPr>
                <w:b/>
              </w:rPr>
              <w:t xml:space="preserve"> F Endorsement</w:t>
            </w:r>
            <w:r>
              <w:t xml:space="preserve"> (2 days)                                          </w:t>
            </w:r>
            <w:r w:rsidRPr="00C87935">
              <w:rPr>
                <w:b/>
              </w:rPr>
              <w:t>2019</w:t>
            </w:r>
          </w:p>
          <w:p w:rsidR="00B06979" w:rsidRDefault="00B06979" w:rsidP="00B06979">
            <w:r>
              <w:t>Agoge Training: Unit Standards 10851 + 18496</w:t>
            </w:r>
            <w:r w:rsidR="0088704E">
              <w:t xml:space="preserve">                                RENEWAL completed in   </w:t>
            </w:r>
            <w:r w:rsidR="0088704E" w:rsidRPr="0088704E">
              <w:rPr>
                <w:b/>
              </w:rPr>
              <w:t>2022</w:t>
            </w:r>
          </w:p>
          <w:p w:rsidR="00B06979" w:rsidRDefault="00B06979" w:rsidP="00B06979"/>
          <w:p w:rsidR="00C65130" w:rsidRDefault="00C65130" w:rsidP="00B06979"/>
          <w:p w:rsidR="00B06979" w:rsidRPr="00146E99" w:rsidRDefault="00B06979" w:rsidP="00B06979">
            <w:pPr>
              <w:rPr>
                <w:i/>
              </w:rPr>
            </w:pPr>
            <w:r w:rsidRPr="00146E99">
              <w:rPr>
                <w:i/>
              </w:rPr>
              <w:t>Te Aho O Te Kura Pounamu (The Correspondence School), Lower Hutt</w:t>
            </w:r>
          </w:p>
          <w:p w:rsidR="00B06979" w:rsidRPr="00146E99" w:rsidRDefault="00B06979" w:rsidP="00B06979">
            <w:pPr>
              <w:rPr>
                <w:b/>
              </w:rPr>
            </w:pPr>
            <w:r w:rsidRPr="00146E99">
              <w:rPr>
                <w:b/>
              </w:rPr>
              <w:t>NCEA Level 1                                                                                                                    2011</w:t>
            </w:r>
          </w:p>
          <w:p w:rsidR="00B06979" w:rsidRPr="00146E99" w:rsidRDefault="00B06979" w:rsidP="00B06979">
            <w:r>
              <w:t xml:space="preserve">Mathematics, Physics, </w:t>
            </w:r>
            <w:r w:rsidRPr="00146E99">
              <w:t xml:space="preserve">Biology, Chemistry, Science      </w:t>
            </w:r>
          </w:p>
          <w:p w:rsidR="00B06979" w:rsidRDefault="00B06979" w:rsidP="00B06979"/>
          <w:p w:rsidR="00C65130" w:rsidRPr="00146E99" w:rsidRDefault="00C65130" w:rsidP="00B06979"/>
          <w:p w:rsidR="00B06979" w:rsidRDefault="00B06979" w:rsidP="00B06979">
            <w:pPr>
              <w:pStyle w:val="Heading2"/>
            </w:pPr>
            <w:r>
              <w:t>Manukau Institute of Technology, Otara</w:t>
            </w:r>
          </w:p>
          <w:p w:rsidR="00B06979" w:rsidRDefault="00B06979" w:rsidP="00B06979">
            <w:r w:rsidRPr="00D219C3">
              <w:rPr>
                <w:b/>
              </w:rPr>
              <w:t xml:space="preserve">MIT Certificate in </w:t>
            </w:r>
            <w:r>
              <w:rPr>
                <w:b/>
              </w:rPr>
              <w:t>Heavy Automotive Technology (Level 4</w:t>
            </w:r>
            <w:r w:rsidRPr="00D219C3">
              <w:rPr>
                <w:b/>
              </w:rPr>
              <w:t>)</w:t>
            </w:r>
            <w:r>
              <w:rPr>
                <w:b/>
              </w:rPr>
              <w:t xml:space="preserve">                                             2008</w:t>
            </w:r>
          </w:p>
          <w:p w:rsidR="00B06979" w:rsidRDefault="00B06979" w:rsidP="00B06979">
            <w:r>
              <w:t xml:space="preserve">21 units – </w:t>
            </w:r>
            <w:r w:rsidRPr="004A6BC1">
              <w:rPr>
                <w:i/>
              </w:rPr>
              <w:t>8</w:t>
            </w:r>
            <w:r>
              <w:t xml:space="preserve"> L3, 31 credits / </w:t>
            </w:r>
            <w:r w:rsidRPr="004A6BC1">
              <w:rPr>
                <w:i/>
              </w:rPr>
              <w:t>13</w:t>
            </w:r>
            <w:r>
              <w:t xml:space="preserve"> L4, 74 credits: 105 credits</w:t>
            </w:r>
          </w:p>
          <w:p w:rsidR="004116EF" w:rsidRDefault="004116EF" w:rsidP="00B06979">
            <w:pPr>
              <w:rPr>
                <w:b/>
              </w:rPr>
            </w:pPr>
          </w:p>
          <w:p w:rsidR="00B06979" w:rsidRPr="00D219C3" w:rsidRDefault="00B06979" w:rsidP="00B06979">
            <w:pPr>
              <w:rPr>
                <w:b/>
              </w:rPr>
            </w:pPr>
            <w:r w:rsidRPr="00D219C3">
              <w:rPr>
                <w:b/>
              </w:rPr>
              <w:t xml:space="preserve">MIT Certificate in </w:t>
            </w:r>
            <w:r>
              <w:rPr>
                <w:b/>
              </w:rPr>
              <w:t>Light Automotive Technology (Level 3</w:t>
            </w:r>
            <w:r w:rsidRPr="00D219C3">
              <w:rPr>
                <w:b/>
              </w:rPr>
              <w:t>)</w:t>
            </w:r>
            <w:r>
              <w:rPr>
                <w:b/>
              </w:rPr>
              <w:t xml:space="preserve">                                              2007</w:t>
            </w:r>
          </w:p>
          <w:p w:rsidR="00B06979" w:rsidRPr="00E81A09" w:rsidRDefault="00B06979" w:rsidP="00B06979">
            <w:r>
              <w:t xml:space="preserve">25 units – </w:t>
            </w:r>
            <w:r w:rsidRPr="00A6106A">
              <w:rPr>
                <w:i/>
              </w:rPr>
              <w:t>1</w:t>
            </w:r>
            <w:r>
              <w:t xml:space="preserve"> L2, 1 credit / </w:t>
            </w:r>
            <w:r w:rsidRPr="00A6106A">
              <w:rPr>
                <w:i/>
              </w:rPr>
              <w:t>18</w:t>
            </w:r>
            <w:r>
              <w:t xml:space="preserve"> L3, 79 credits / </w:t>
            </w:r>
            <w:r w:rsidRPr="00A6106A">
              <w:rPr>
                <w:i/>
              </w:rPr>
              <w:t>6</w:t>
            </w:r>
            <w:r>
              <w:t xml:space="preserve"> L4, 29 credits: 109 credits</w:t>
            </w:r>
          </w:p>
          <w:p w:rsidR="004116EF" w:rsidRDefault="004116EF" w:rsidP="00B06979">
            <w:pPr>
              <w:rPr>
                <w:b/>
              </w:rPr>
            </w:pPr>
          </w:p>
          <w:p w:rsidR="00B06979" w:rsidRPr="00710FBB" w:rsidRDefault="00B06979" w:rsidP="00B06979">
            <w:pPr>
              <w:rPr>
                <w:b/>
              </w:rPr>
            </w:pPr>
            <w:r w:rsidRPr="00710FBB">
              <w:rPr>
                <w:b/>
              </w:rPr>
              <w:t>MIT Certificate in Automotive Technology (Level 2)</w:t>
            </w:r>
            <w:r>
              <w:rPr>
                <w:b/>
              </w:rPr>
              <w:t xml:space="preserve">                                                       2006</w:t>
            </w:r>
          </w:p>
          <w:p w:rsidR="00B06979" w:rsidRDefault="00B06979" w:rsidP="00B06979">
            <w:r>
              <w:t xml:space="preserve">36 units – </w:t>
            </w:r>
            <w:r w:rsidRPr="00A6106A">
              <w:rPr>
                <w:i/>
              </w:rPr>
              <w:t>1</w:t>
            </w:r>
            <w:r>
              <w:t xml:space="preserve"> L1, 2 credits / </w:t>
            </w:r>
            <w:r w:rsidRPr="00A6106A">
              <w:rPr>
                <w:i/>
              </w:rPr>
              <w:t>21</w:t>
            </w:r>
            <w:r>
              <w:t xml:space="preserve"> L2, 73 credits / </w:t>
            </w:r>
            <w:r w:rsidRPr="00A6106A">
              <w:rPr>
                <w:i/>
              </w:rPr>
              <w:t>14</w:t>
            </w:r>
            <w:r>
              <w:t xml:space="preserve"> L3, 43 credits: 118 credits</w:t>
            </w:r>
          </w:p>
          <w:p w:rsidR="00B06979" w:rsidRDefault="00B06979" w:rsidP="00B06979">
            <w:pPr>
              <w:pStyle w:val="Heading2"/>
            </w:pPr>
          </w:p>
          <w:p w:rsidR="00C65130" w:rsidRPr="00C65130" w:rsidRDefault="00C65130" w:rsidP="00C65130"/>
          <w:p w:rsidR="00B06979" w:rsidRPr="00B72E4D" w:rsidRDefault="00B06979" w:rsidP="00B06979">
            <w:pPr>
              <w:rPr>
                <w:i/>
              </w:rPr>
            </w:pPr>
            <w:r w:rsidRPr="00B72E4D">
              <w:rPr>
                <w:i/>
              </w:rPr>
              <w:t>AMES Training &amp; Resource Centre Ltd, Auckland</w:t>
            </w:r>
          </w:p>
          <w:p w:rsidR="00B06979" w:rsidRPr="00B72E4D" w:rsidRDefault="00B06979" w:rsidP="00B06979">
            <w:pPr>
              <w:rPr>
                <w:b/>
              </w:rPr>
            </w:pPr>
            <w:r w:rsidRPr="00B72E4D">
              <w:rPr>
                <w:b/>
              </w:rPr>
              <w:t>CompTIA   Certificate in Computer Support (PC2884)</w:t>
            </w:r>
            <w:r>
              <w:rPr>
                <w:b/>
              </w:rPr>
              <w:t xml:space="preserve">                                                     2005</w:t>
            </w:r>
          </w:p>
          <w:p w:rsidR="00B06979" w:rsidRDefault="00B06979" w:rsidP="00B06979">
            <w:r>
              <w:t>220-221   A+ Core Hardware</w:t>
            </w:r>
          </w:p>
          <w:p w:rsidR="00B06979" w:rsidRDefault="00B06979" w:rsidP="00B06979">
            <w:r>
              <w:t>220-222   A+ Operating Systems Technologies</w:t>
            </w:r>
          </w:p>
          <w:p w:rsidR="00B06979" w:rsidRDefault="00B06979" w:rsidP="00B06979">
            <w:r>
              <w:t>N10-002   Network+</w:t>
            </w:r>
          </w:p>
          <w:p w:rsidR="00B06979" w:rsidRDefault="00B06979" w:rsidP="00B06979"/>
          <w:p w:rsidR="00C65130" w:rsidRDefault="00C65130" w:rsidP="00B06979"/>
          <w:p w:rsidR="00B06979" w:rsidRPr="00655435" w:rsidRDefault="00B06979" w:rsidP="00B06979">
            <w:pPr>
              <w:rPr>
                <w:i/>
              </w:rPr>
            </w:pPr>
            <w:r w:rsidRPr="00655435">
              <w:rPr>
                <w:i/>
              </w:rPr>
              <w:t>Auckland Institute of Technology, Auckland</w:t>
            </w:r>
          </w:p>
          <w:p w:rsidR="00B06979" w:rsidRPr="00655435" w:rsidRDefault="00B06979" w:rsidP="00B06979">
            <w:pPr>
              <w:rPr>
                <w:b/>
              </w:rPr>
            </w:pPr>
            <w:r w:rsidRPr="00655435">
              <w:rPr>
                <w:b/>
              </w:rPr>
              <w:t>New Zealand Diploma in Business Studies</w:t>
            </w:r>
            <w:r>
              <w:rPr>
                <w:b/>
              </w:rPr>
              <w:t xml:space="preserve">                             </w:t>
            </w:r>
            <w:r w:rsidRPr="00655435">
              <w:rPr>
                <w:b/>
              </w:rPr>
              <w:t xml:space="preserve">          </w:t>
            </w:r>
            <w:r>
              <w:rPr>
                <w:b/>
              </w:rPr>
              <w:t xml:space="preserve">                    1992 – 1994</w:t>
            </w:r>
          </w:p>
          <w:p w:rsidR="00B06979" w:rsidRDefault="00B06979" w:rsidP="00B06979">
            <w:r>
              <w:t>100 Accounting Principles, 110 Intro to Commercial Law, 120 Economic Environment,</w:t>
            </w:r>
          </w:p>
          <w:p w:rsidR="00B06979" w:rsidRDefault="00B06979" w:rsidP="00B06979">
            <w:r>
              <w:t>130 Organisation &amp; Management, 140 Business Communication, 150 Computing Concepts,</w:t>
            </w:r>
          </w:p>
          <w:p w:rsidR="00B06979" w:rsidRDefault="00B06979" w:rsidP="00B06979">
            <w:r>
              <w:t>180 Principles of Tourism, 231 Marketing, 233 Personnel Mgmt, 235 Industrial Relations,</w:t>
            </w:r>
          </w:p>
          <w:p w:rsidR="00C65130" w:rsidRPr="002335AA" w:rsidRDefault="00B06979" w:rsidP="00E80E34">
            <w:r>
              <w:t>236 Applied Mgmt, 255 Information Mgmt, 295 Small Business Mgmt, 333 Strategic Mgmt</w:t>
            </w:r>
          </w:p>
          <w:p w:rsidR="00C65130" w:rsidRDefault="00C65130" w:rsidP="00E80E34">
            <w:pPr>
              <w:rPr>
                <w:b/>
              </w:rPr>
            </w:pPr>
          </w:p>
          <w:p w:rsidR="007D62E8" w:rsidRPr="00E80E34" w:rsidRDefault="007D62E8" w:rsidP="00E80E34">
            <w:pPr>
              <w:rPr>
                <w:b/>
              </w:rPr>
            </w:pPr>
          </w:p>
        </w:tc>
      </w:tr>
      <w:tr w:rsidR="006962EF" w:rsidRPr="00DE7766">
        <w:trPr>
          <w:trHeight w:val="255"/>
        </w:trPr>
        <w:tc>
          <w:tcPr>
            <w:tcW w:w="8924" w:type="dxa"/>
            <w:gridSpan w:val="3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962EF" w:rsidRPr="006962EF" w:rsidRDefault="00806B09" w:rsidP="0084360D">
            <w:pPr>
              <w:pStyle w:val="Heading1"/>
            </w:pPr>
            <w:r>
              <w:t>PERSONAL INFORMATION</w:t>
            </w:r>
          </w:p>
        </w:tc>
      </w:tr>
      <w:tr w:rsidR="00256223" w:rsidRPr="00DE7766">
        <w:trPr>
          <w:trHeight w:val="188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8456" w:type="dxa"/>
            <w:tcBorders>
              <w:top w:val="single" w:sz="4" w:space="0" w:color="999999"/>
              <w:left w:val="nil"/>
              <w:right w:val="nil"/>
            </w:tcBorders>
          </w:tcPr>
          <w:p w:rsidR="00256223" w:rsidRDefault="00806B09" w:rsidP="003826AC">
            <w:pPr>
              <w:pStyle w:val="Heading2"/>
              <w:rPr>
                <w:i w:val="0"/>
              </w:rPr>
            </w:pPr>
            <w:r w:rsidRPr="00806B09">
              <w:rPr>
                <w:i w:val="0"/>
              </w:rPr>
              <w:t>Birth date and place</w:t>
            </w:r>
            <w:r>
              <w:rPr>
                <w:i w:val="0"/>
              </w:rPr>
              <w:t xml:space="preserve">               </w:t>
            </w:r>
            <w:r w:rsidR="00DB08F7">
              <w:rPr>
                <w:i w:val="0"/>
              </w:rPr>
              <w:t xml:space="preserve">Thursday, </w:t>
            </w:r>
            <w:r>
              <w:rPr>
                <w:i w:val="0"/>
              </w:rPr>
              <w:t>12 October 1972, Otorohanga</w:t>
            </w:r>
          </w:p>
          <w:p w:rsidR="00B651DE" w:rsidRDefault="00B651DE" w:rsidP="00B651DE">
            <w:r>
              <w:t>Marital status                        Single</w:t>
            </w:r>
          </w:p>
          <w:p w:rsidR="00B651DE" w:rsidRDefault="00B651DE" w:rsidP="00B651DE">
            <w:r>
              <w:t>Health                                  Excellent</w:t>
            </w:r>
          </w:p>
          <w:p w:rsidR="00B651DE" w:rsidRDefault="007D16F2" w:rsidP="00B651DE">
            <w:r>
              <w:t>Driver’s Licenc</w:t>
            </w:r>
            <w:r w:rsidR="00B56069">
              <w:t>e                     Class 2</w:t>
            </w:r>
            <w:r w:rsidR="001B6C2A">
              <w:t>,</w:t>
            </w:r>
            <w:r w:rsidR="00C87935">
              <w:t xml:space="preserve"> </w:t>
            </w:r>
            <w:r w:rsidR="004116EF">
              <w:t xml:space="preserve">  </w:t>
            </w:r>
            <w:r w:rsidR="00C87935">
              <w:t>F</w:t>
            </w:r>
            <w:r w:rsidR="004116EF">
              <w:t>,R,T,W</w:t>
            </w:r>
            <w:r w:rsidR="00C87935">
              <w:t xml:space="preserve"> E</w:t>
            </w:r>
            <w:r w:rsidR="001B6C2A">
              <w:t>ndorsement</w:t>
            </w:r>
            <w:r w:rsidR="004116EF">
              <w:t>s</w:t>
            </w:r>
          </w:p>
          <w:p w:rsidR="00993B65" w:rsidRDefault="00993B65" w:rsidP="00B651DE"/>
          <w:p w:rsidR="00C65130" w:rsidRPr="00B651DE" w:rsidRDefault="00C65130" w:rsidP="00B651DE"/>
        </w:tc>
      </w:tr>
      <w:tr w:rsidR="006962EF" w:rsidRPr="00DE7766">
        <w:trPr>
          <w:trHeight w:val="255"/>
        </w:trPr>
        <w:tc>
          <w:tcPr>
            <w:tcW w:w="8924" w:type="dxa"/>
            <w:gridSpan w:val="3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962EF" w:rsidRDefault="0055125A" w:rsidP="006962EF">
            <w:pPr>
              <w:pStyle w:val="Heading1"/>
            </w:pPr>
            <w:r>
              <w:t>REFEREE</w:t>
            </w:r>
            <w:r w:rsidR="00C214DA">
              <w:t>S</w:t>
            </w:r>
          </w:p>
        </w:tc>
      </w:tr>
      <w:tr w:rsidR="00A76C60" w:rsidRPr="00DE7766">
        <w:trPr>
          <w:trHeight w:val="255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76C60" w:rsidRDefault="00A76C60" w:rsidP="003B67B5"/>
        </w:tc>
        <w:tc>
          <w:tcPr>
            <w:tcW w:w="8456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B08F7" w:rsidRDefault="00DB08F7" w:rsidP="00DB08F7">
            <w:pPr>
              <w:rPr>
                <w:b/>
                <w:i/>
              </w:rPr>
            </w:pPr>
            <w:r>
              <w:t xml:space="preserve">David Keti                                                                       </w:t>
            </w:r>
            <w:r>
              <w:rPr>
                <w:u w:val="single"/>
              </w:rPr>
              <w:t>Mobile:</w:t>
            </w:r>
            <w:r>
              <w:t xml:space="preserve">     021 211 6719</w:t>
            </w:r>
          </w:p>
          <w:p w:rsidR="00DB08F7" w:rsidRDefault="00DB08F7" w:rsidP="00DB08F7">
            <w:r>
              <w:t xml:space="preserve">          Logistics                                                                </w:t>
            </w:r>
            <w:r>
              <w:rPr>
                <w:i/>
                <w:u w:val="single"/>
              </w:rPr>
              <w:t>Email:</w:t>
            </w:r>
            <w:r>
              <w:t xml:space="preserve">     </w:t>
            </w:r>
            <w:hyperlink r:id="rId10" w:history="1">
              <w:r>
                <w:rPr>
                  <w:rStyle w:val="Hyperlink"/>
                </w:rPr>
                <w:t>davidketi@yahoo.co.nz</w:t>
              </w:r>
            </w:hyperlink>
          </w:p>
          <w:p w:rsidR="00DB08F7" w:rsidRDefault="00DB08F7" w:rsidP="00DB08F7">
            <w:r>
              <w:t xml:space="preserve">          Altus NZ Ltd, 53-69 Maui Street, Pukete, Hamilton</w:t>
            </w:r>
          </w:p>
          <w:p w:rsidR="00DB08F7" w:rsidRDefault="00DB08F7" w:rsidP="00DB08F7"/>
          <w:p w:rsidR="00DB08F7" w:rsidRDefault="00DB08F7" w:rsidP="00DB08F7">
            <w:r>
              <w:t xml:space="preserve">Arthur Te Hira                                                                  </w:t>
            </w:r>
            <w:r>
              <w:rPr>
                <w:u w:val="single"/>
              </w:rPr>
              <w:t>Mobile:</w:t>
            </w:r>
            <w:r>
              <w:t xml:space="preserve">     021 959 293</w:t>
            </w:r>
          </w:p>
          <w:p w:rsidR="00DB08F7" w:rsidRDefault="00DB08F7" w:rsidP="00DB08F7">
            <w:r>
              <w:t xml:space="preserve">          PaintLine Expediter                                                  </w:t>
            </w:r>
            <w:r>
              <w:rPr>
                <w:i/>
                <w:u w:val="single"/>
              </w:rPr>
              <w:t>Email:</w:t>
            </w:r>
            <w:r>
              <w:t xml:space="preserve">       arthur.tehira@altus.co.nz</w:t>
            </w:r>
          </w:p>
          <w:p w:rsidR="00DB08F7" w:rsidRDefault="00DB08F7" w:rsidP="00DB08F7">
            <w:r>
              <w:t xml:space="preserve">          Altus NZ Ltd, 53-69 Maui Street, Pukete, Hamilton</w:t>
            </w:r>
          </w:p>
          <w:p w:rsidR="00DB08F7" w:rsidRDefault="00DB08F7" w:rsidP="00DB08F7"/>
          <w:p w:rsidR="00DB08F7" w:rsidRDefault="00DB08F7" w:rsidP="00DB08F7">
            <w:r>
              <w:t xml:space="preserve">Peter Newton                                                                   </w:t>
            </w:r>
            <w:r>
              <w:rPr>
                <w:u w:val="single"/>
              </w:rPr>
              <w:t>Mobile:</w:t>
            </w:r>
            <w:r>
              <w:t xml:space="preserve">     027 666 8914</w:t>
            </w:r>
          </w:p>
          <w:p w:rsidR="00DB08F7" w:rsidRDefault="00DB08F7" w:rsidP="00DB08F7">
            <w:r>
              <w:t xml:space="preserve">          Team Leader – Horizontal PaintLine                            </w:t>
            </w:r>
            <w:r>
              <w:rPr>
                <w:i/>
                <w:u w:val="single"/>
              </w:rPr>
              <w:t>Email:</w:t>
            </w:r>
            <w:r>
              <w:t xml:space="preserve">      peter.newton@altus.co.nz</w:t>
            </w:r>
          </w:p>
          <w:p w:rsidR="00993B65" w:rsidRDefault="00DB08F7" w:rsidP="003B67B5">
            <w:r>
              <w:t xml:space="preserve">          Altus NZ Ltd, 53-69 Maui Street, Pukete, Hamilton</w:t>
            </w:r>
          </w:p>
          <w:p w:rsidR="00C65130" w:rsidRDefault="00C65130" w:rsidP="003B67B5"/>
          <w:p w:rsidR="00C65130" w:rsidRDefault="00C65130" w:rsidP="003B67B5"/>
        </w:tc>
      </w:tr>
      <w:tr w:rsidR="002825D0" w:rsidRPr="00DE7766">
        <w:trPr>
          <w:trHeight w:val="255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2825D0" w:rsidRDefault="002825D0" w:rsidP="003B67B5"/>
        </w:tc>
        <w:tc>
          <w:tcPr>
            <w:tcW w:w="8456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2825D0" w:rsidRPr="00C214DA" w:rsidRDefault="002825D0" w:rsidP="004F6C4B">
            <w:pPr>
              <w:rPr>
                <w:b/>
                <w:i/>
              </w:rPr>
            </w:pPr>
          </w:p>
        </w:tc>
      </w:tr>
    </w:tbl>
    <w:p w:rsidR="008E18D5" w:rsidRDefault="008E18D5" w:rsidP="004E5755"/>
    <w:p w:rsidR="001E1F02" w:rsidRDefault="001E1F02" w:rsidP="004E5755"/>
    <w:p w:rsidR="001E1F02" w:rsidRDefault="001E1F02" w:rsidP="004E5755"/>
    <w:p w:rsidR="001E1F02" w:rsidRDefault="001E1F02" w:rsidP="004E5755"/>
    <w:p w:rsidR="001E1F02" w:rsidRDefault="001E1F02" w:rsidP="004E5755"/>
    <w:p w:rsidR="001E1F02" w:rsidRDefault="001E1F02" w:rsidP="004E5755"/>
    <w:p w:rsidR="001E1F02" w:rsidRDefault="001E1F02" w:rsidP="004E5755"/>
    <w:p w:rsidR="001E1F02" w:rsidRDefault="001E1F02" w:rsidP="004E5755"/>
    <w:p w:rsidR="001E1F02" w:rsidRDefault="001E1F02" w:rsidP="004E5755"/>
    <w:p w:rsidR="001E1F02" w:rsidRDefault="001E1F02" w:rsidP="004E5755"/>
    <w:p w:rsidR="001E1F02" w:rsidRPr="00DE7766" w:rsidRDefault="001E1F02" w:rsidP="004E5755"/>
    <w:sectPr w:rsidR="001E1F02" w:rsidRPr="00DE7766" w:rsidSect="00CC222D">
      <w:footerReference w:type="default" r:id="rId11"/>
      <w:pgSz w:w="12240" w:h="15840"/>
      <w:pgMar w:top="1440" w:right="1800" w:bottom="172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7E6" w:rsidRDefault="006447E6" w:rsidP="00EF7C3F">
      <w:pPr>
        <w:spacing w:line="240" w:lineRule="auto"/>
      </w:pPr>
      <w:r>
        <w:separator/>
      </w:r>
    </w:p>
  </w:endnote>
  <w:endnote w:type="continuationSeparator" w:id="0">
    <w:p w:rsidR="006447E6" w:rsidRDefault="006447E6" w:rsidP="00EF7C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C3F" w:rsidRDefault="00B8099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447E6">
      <w:rPr>
        <w:noProof/>
      </w:rPr>
      <w:t>1</w:t>
    </w:r>
    <w:r>
      <w:rPr>
        <w:noProof/>
      </w:rPr>
      <w:fldChar w:fldCharType="end"/>
    </w:r>
  </w:p>
  <w:p w:rsidR="00EF7C3F" w:rsidRDefault="00EF7C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7E6" w:rsidRDefault="006447E6" w:rsidP="00EF7C3F">
      <w:pPr>
        <w:spacing w:line="240" w:lineRule="auto"/>
      </w:pPr>
      <w:r>
        <w:separator/>
      </w:r>
    </w:p>
  </w:footnote>
  <w:footnote w:type="continuationSeparator" w:id="0">
    <w:p w:rsidR="006447E6" w:rsidRDefault="006447E6" w:rsidP="00EF7C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2297016"/>
    <w:multiLevelType w:val="hybridMultilevel"/>
    <w:tmpl w:val="C5A03D0A"/>
    <w:lvl w:ilvl="0" w:tplc="F7FAB2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6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360D"/>
    <w:rsid w:val="000022EB"/>
    <w:rsid w:val="00002D09"/>
    <w:rsid w:val="00005407"/>
    <w:rsid w:val="00006EA4"/>
    <w:rsid w:val="00020CA3"/>
    <w:rsid w:val="00021D09"/>
    <w:rsid w:val="000331FE"/>
    <w:rsid w:val="00034C7C"/>
    <w:rsid w:val="00040571"/>
    <w:rsid w:val="00044F81"/>
    <w:rsid w:val="00051B4C"/>
    <w:rsid w:val="00052BD0"/>
    <w:rsid w:val="000613C9"/>
    <w:rsid w:val="00063482"/>
    <w:rsid w:val="000703B4"/>
    <w:rsid w:val="00075E73"/>
    <w:rsid w:val="00077B5D"/>
    <w:rsid w:val="0008146F"/>
    <w:rsid w:val="00082721"/>
    <w:rsid w:val="000906EA"/>
    <w:rsid w:val="000922F0"/>
    <w:rsid w:val="000933B4"/>
    <w:rsid w:val="000A5DE5"/>
    <w:rsid w:val="000A7F09"/>
    <w:rsid w:val="000B5CA3"/>
    <w:rsid w:val="000C205E"/>
    <w:rsid w:val="000C27D9"/>
    <w:rsid w:val="000D116D"/>
    <w:rsid w:val="000D6A4D"/>
    <w:rsid w:val="000E0334"/>
    <w:rsid w:val="000E0D0A"/>
    <w:rsid w:val="000E57B4"/>
    <w:rsid w:val="000E5839"/>
    <w:rsid w:val="000F2B67"/>
    <w:rsid w:val="000F37BD"/>
    <w:rsid w:val="000F3A0E"/>
    <w:rsid w:val="000F461B"/>
    <w:rsid w:val="00111BA6"/>
    <w:rsid w:val="0011431C"/>
    <w:rsid w:val="00120542"/>
    <w:rsid w:val="00124DEA"/>
    <w:rsid w:val="00136268"/>
    <w:rsid w:val="001424CF"/>
    <w:rsid w:val="0014420D"/>
    <w:rsid w:val="00146E99"/>
    <w:rsid w:val="00157898"/>
    <w:rsid w:val="00160762"/>
    <w:rsid w:val="00167BBC"/>
    <w:rsid w:val="0017596B"/>
    <w:rsid w:val="00177CE6"/>
    <w:rsid w:val="00180462"/>
    <w:rsid w:val="00192A7B"/>
    <w:rsid w:val="001A1832"/>
    <w:rsid w:val="001A2BAE"/>
    <w:rsid w:val="001A5B12"/>
    <w:rsid w:val="001B6C2A"/>
    <w:rsid w:val="001C79FB"/>
    <w:rsid w:val="001D5BF1"/>
    <w:rsid w:val="001E1F02"/>
    <w:rsid w:val="001F1CDD"/>
    <w:rsid w:val="001F7990"/>
    <w:rsid w:val="001F7AD0"/>
    <w:rsid w:val="00201CF7"/>
    <w:rsid w:val="00202BD6"/>
    <w:rsid w:val="00203A27"/>
    <w:rsid w:val="00216429"/>
    <w:rsid w:val="00220D20"/>
    <w:rsid w:val="0022290A"/>
    <w:rsid w:val="00224BAA"/>
    <w:rsid w:val="0022789A"/>
    <w:rsid w:val="00231870"/>
    <w:rsid w:val="002335AA"/>
    <w:rsid w:val="0023536A"/>
    <w:rsid w:val="00235F88"/>
    <w:rsid w:val="00246848"/>
    <w:rsid w:val="002472FB"/>
    <w:rsid w:val="00250045"/>
    <w:rsid w:val="00250269"/>
    <w:rsid w:val="002555FA"/>
    <w:rsid w:val="00256223"/>
    <w:rsid w:val="002633B3"/>
    <w:rsid w:val="00267310"/>
    <w:rsid w:val="002727CB"/>
    <w:rsid w:val="00281C28"/>
    <w:rsid w:val="002825D0"/>
    <w:rsid w:val="002911C8"/>
    <w:rsid w:val="00293BB6"/>
    <w:rsid w:val="002964F4"/>
    <w:rsid w:val="002A4756"/>
    <w:rsid w:val="002A4C5F"/>
    <w:rsid w:val="002A4E27"/>
    <w:rsid w:val="002A7AD2"/>
    <w:rsid w:val="002B3486"/>
    <w:rsid w:val="002B414A"/>
    <w:rsid w:val="002B6A49"/>
    <w:rsid w:val="002B7C45"/>
    <w:rsid w:val="002C6DAC"/>
    <w:rsid w:val="002E11E8"/>
    <w:rsid w:val="002E2690"/>
    <w:rsid w:val="002E2EDF"/>
    <w:rsid w:val="002E6FB0"/>
    <w:rsid w:val="00301257"/>
    <w:rsid w:val="00304D0D"/>
    <w:rsid w:val="00307E30"/>
    <w:rsid w:val="003253CA"/>
    <w:rsid w:val="003306FB"/>
    <w:rsid w:val="00332433"/>
    <w:rsid w:val="003408B2"/>
    <w:rsid w:val="00344850"/>
    <w:rsid w:val="00351559"/>
    <w:rsid w:val="00361AFB"/>
    <w:rsid w:val="00374E86"/>
    <w:rsid w:val="0037574C"/>
    <w:rsid w:val="00376DE4"/>
    <w:rsid w:val="003826AC"/>
    <w:rsid w:val="00393A61"/>
    <w:rsid w:val="0039540A"/>
    <w:rsid w:val="00396D05"/>
    <w:rsid w:val="003A6FAE"/>
    <w:rsid w:val="003B0B67"/>
    <w:rsid w:val="003B67B5"/>
    <w:rsid w:val="003E0A78"/>
    <w:rsid w:val="003E6110"/>
    <w:rsid w:val="003F34F3"/>
    <w:rsid w:val="004007F9"/>
    <w:rsid w:val="00404FC4"/>
    <w:rsid w:val="004062B4"/>
    <w:rsid w:val="00411270"/>
    <w:rsid w:val="004116EF"/>
    <w:rsid w:val="00413067"/>
    <w:rsid w:val="00414BDC"/>
    <w:rsid w:val="00420123"/>
    <w:rsid w:val="00427056"/>
    <w:rsid w:val="004339FC"/>
    <w:rsid w:val="00437CB9"/>
    <w:rsid w:val="00446C97"/>
    <w:rsid w:val="0045379A"/>
    <w:rsid w:val="00467047"/>
    <w:rsid w:val="00471D29"/>
    <w:rsid w:val="00480194"/>
    <w:rsid w:val="004846B3"/>
    <w:rsid w:val="00493C70"/>
    <w:rsid w:val="004A0CFB"/>
    <w:rsid w:val="004A3BA7"/>
    <w:rsid w:val="004A6BC1"/>
    <w:rsid w:val="004B289A"/>
    <w:rsid w:val="004B5DEA"/>
    <w:rsid w:val="004C7EF0"/>
    <w:rsid w:val="004E5755"/>
    <w:rsid w:val="004F6C4B"/>
    <w:rsid w:val="005178FD"/>
    <w:rsid w:val="00526AAA"/>
    <w:rsid w:val="005408FA"/>
    <w:rsid w:val="00545AD1"/>
    <w:rsid w:val="0055125A"/>
    <w:rsid w:val="0055288F"/>
    <w:rsid w:val="00556DAE"/>
    <w:rsid w:val="00565DE9"/>
    <w:rsid w:val="00567857"/>
    <w:rsid w:val="005679F4"/>
    <w:rsid w:val="00571FFD"/>
    <w:rsid w:val="00576CA0"/>
    <w:rsid w:val="00577A03"/>
    <w:rsid w:val="00582FFC"/>
    <w:rsid w:val="005A08C4"/>
    <w:rsid w:val="005B1A7A"/>
    <w:rsid w:val="005B1AF2"/>
    <w:rsid w:val="005B734E"/>
    <w:rsid w:val="005C1C82"/>
    <w:rsid w:val="005C6448"/>
    <w:rsid w:val="005D2E73"/>
    <w:rsid w:val="005D3DCB"/>
    <w:rsid w:val="005E019F"/>
    <w:rsid w:val="005F2EE7"/>
    <w:rsid w:val="005F3074"/>
    <w:rsid w:val="00607FBA"/>
    <w:rsid w:val="00615D6D"/>
    <w:rsid w:val="00615E65"/>
    <w:rsid w:val="00617624"/>
    <w:rsid w:val="00635520"/>
    <w:rsid w:val="0064454F"/>
    <w:rsid w:val="006447E6"/>
    <w:rsid w:val="00645671"/>
    <w:rsid w:val="00652B6E"/>
    <w:rsid w:val="00655435"/>
    <w:rsid w:val="00661A16"/>
    <w:rsid w:val="00663E20"/>
    <w:rsid w:val="00666AB7"/>
    <w:rsid w:val="00671A7C"/>
    <w:rsid w:val="00676642"/>
    <w:rsid w:val="00677745"/>
    <w:rsid w:val="006805D2"/>
    <w:rsid w:val="00681D87"/>
    <w:rsid w:val="00682234"/>
    <w:rsid w:val="00684238"/>
    <w:rsid w:val="0068440C"/>
    <w:rsid w:val="00686181"/>
    <w:rsid w:val="006879F5"/>
    <w:rsid w:val="0069104F"/>
    <w:rsid w:val="006962EF"/>
    <w:rsid w:val="00696E09"/>
    <w:rsid w:val="006B1A20"/>
    <w:rsid w:val="006B494B"/>
    <w:rsid w:val="006C412C"/>
    <w:rsid w:val="006D0A8F"/>
    <w:rsid w:val="006D2F3E"/>
    <w:rsid w:val="006D5C5A"/>
    <w:rsid w:val="006E2432"/>
    <w:rsid w:val="006E3200"/>
    <w:rsid w:val="006E54A0"/>
    <w:rsid w:val="006E64ED"/>
    <w:rsid w:val="006F17BC"/>
    <w:rsid w:val="006F24F1"/>
    <w:rsid w:val="006F56EF"/>
    <w:rsid w:val="00702140"/>
    <w:rsid w:val="00702E6A"/>
    <w:rsid w:val="0070358F"/>
    <w:rsid w:val="00705E1D"/>
    <w:rsid w:val="007105F6"/>
    <w:rsid w:val="00710FBB"/>
    <w:rsid w:val="00711386"/>
    <w:rsid w:val="007134C3"/>
    <w:rsid w:val="00713F8D"/>
    <w:rsid w:val="00722B1D"/>
    <w:rsid w:val="00722DB1"/>
    <w:rsid w:val="00752245"/>
    <w:rsid w:val="0075329B"/>
    <w:rsid w:val="00757207"/>
    <w:rsid w:val="00761F38"/>
    <w:rsid w:val="0076249A"/>
    <w:rsid w:val="0076367E"/>
    <w:rsid w:val="00773FD8"/>
    <w:rsid w:val="00774D1D"/>
    <w:rsid w:val="0077625B"/>
    <w:rsid w:val="0077753E"/>
    <w:rsid w:val="0078203D"/>
    <w:rsid w:val="00782247"/>
    <w:rsid w:val="0079020B"/>
    <w:rsid w:val="00790D50"/>
    <w:rsid w:val="007913FF"/>
    <w:rsid w:val="007915C9"/>
    <w:rsid w:val="007A1DB3"/>
    <w:rsid w:val="007A2AB7"/>
    <w:rsid w:val="007A2B70"/>
    <w:rsid w:val="007A2F12"/>
    <w:rsid w:val="007A6F15"/>
    <w:rsid w:val="007B3EF1"/>
    <w:rsid w:val="007B42A4"/>
    <w:rsid w:val="007C36A4"/>
    <w:rsid w:val="007D16F2"/>
    <w:rsid w:val="007D2818"/>
    <w:rsid w:val="007D3C0A"/>
    <w:rsid w:val="007D62E8"/>
    <w:rsid w:val="007D62F9"/>
    <w:rsid w:val="007E17AD"/>
    <w:rsid w:val="007F2F16"/>
    <w:rsid w:val="007F6672"/>
    <w:rsid w:val="007F7C36"/>
    <w:rsid w:val="00801921"/>
    <w:rsid w:val="00806B09"/>
    <w:rsid w:val="008124AB"/>
    <w:rsid w:val="00824287"/>
    <w:rsid w:val="00824B4F"/>
    <w:rsid w:val="00833809"/>
    <w:rsid w:val="00841857"/>
    <w:rsid w:val="00843304"/>
    <w:rsid w:val="0084360D"/>
    <w:rsid w:val="0085102C"/>
    <w:rsid w:val="00855497"/>
    <w:rsid w:val="0085761B"/>
    <w:rsid w:val="00857BB3"/>
    <w:rsid w:val="0086187E"/>
    <w:rsid w:val="00861B1C"/>
    <w:rsid w:val="008717EA"/>
    <w:rsid w:val="0087616B"/>
    <w:rsid w:val="00881DCF"/>
    <w:rsid w:val="00883650"/>
    <w:rsid w:val="0088704E"/>
    <w:rsid w:val="0089616B"/>
    <w:rsid w:val="008A1EDA"/>
    <w:rsid w:val="008A2F86"/>
    <w:rsid w:val="008A5F06"/>
    <w:rsid w:val="008A75D8"/>
    <w:rsid w:val="008B41CA"/>
    <w:rsid w:val="008C32EA"/>
    <w:rsid w:val="008C486F"/>
    <w:rsid w:val="008E18D5"/>
    <w:rsid w:val="008F000D"/>
    <w:rsid w:val="008F2ECF"/>
    <w:rsid w:val="00900A6D"/>
    <w:rsid w:val="00900EF6"/>
    <w:rsid w:val="0090731C"/>
    <w:rsid w:val="00907793"/>
    <w:rsid w:val="009131F3"/>
    <w:rsid w:val="00920D03"/>
    <w:rsid w:val="00935AA5"/>
    <w:rsid w:val="00936CB6"/>
    <w:rsid w:val="00937FD3"/>
    <w:rsid w:val="00942776"/>
    <w:rsid w:val="00950353"/>
    <w:rsid w:val="00970CF1"/>
    <w:rsid w:val="009763CD"/>
    <w:rsid w:val="00981B6B"/>
    <w:rsid w:val="009877DC"/>
    <w:rsid w:val="009900CA"/>
    <w:rsid w:val="00993B65"/>
    <w:rsid w:val="009A6724"/>
    <w:rsid w:val="009B70E1"/>
    <w:rsid w:val="009C6614"/>
    <w:rsid w:val="009F7DF3"/>
    <w:rsid w:val="00A06C63"/>
    <w:rsid w:val="00A07D6A"/>
    <w:rsid w:val="00A25DC3"/>
    <w:rsid w:val="00A34177"/>
    <w:rsid w:val="00A4048B"/>
    <w:rsid w:val="00A46FBA"/>
    <w:rsid w:val="00A50CA4"/>
    <w:rsid w:val="00A5296C"/>
    <w:rsid w:val="00A572D1"/>
    <w:rsid w:val="00A574B8"/>
    <w:rsid w:val="00A6106A"/>
    <w:rsid w:val="00A724ED"/>
    <w:rsid w:val="00A76C60"/>
    <w:rsid w:val="00A80AF5"/>
    <w:rsid w:val="00A86644"/>
    <w:rsid w:val="00A90E80"/>
    <w:rsid w:val="00A9543C"/>
    <w:rsid w:val="00A97EFE"/>
    <w:rsid w:val="00AA1DCA"/>
    <w:rsid w:val="00AA4251"/>
    <w:rsid w:val="00AB7225"/>
    <w:rsid w:val="00AC2F39"/>
    <w:rsid w:val="00AD2E13"/>
    <w:rsid w:val="00AD33A3"/>
    <w:rsid w:val="00AD645D"/>
    <w:rsid w:val="00AE333E"/>
    <w:rsid w:val="00AE5A2D"/>
    <w:rsid w:val="00AE6DFA"/>
    <w:rsid w:val="00AF0981"/>
    <w:rsid w:val="00AF471F"/>
    <w:rsid w:val="00B00F1B"/>
    <w:rsid w:val="00B06979"/>
    <w:rsid w:val="00B07ECF"/>
    <w:rsid w:val="00B15A46"/>
    <w:rsid w:val="00B23224"/>
    <w:rsid w:val="00B3373A"/>
    <w:rsid w:val="00B339AA"/>
    <w:rsid w:val="00B41214"/>
    <w:rsid w:val="00B54803"/>
    <w:rsid w:val="00B55CAE"/>
    <w:rsid w:val="00B56069"/>
    <w:rsid w:val="00B62499"/>
    <w:rsid w:val="00B634D8"/>
    <w:rsid w:val="00B63DF1"/>
    <w:rsid w:val="00B643FC"/>
    <w:rsid w:val="00B651DE"/>
    <w:rsid w:val="00B6612A"/>
    <w:rsid w:val="00B72E4D"/>
    <w:rsid w:val="00B77630"/>
    <w:rsid w:val="00B80990"/>
    <w:rsid w:val="00B82588"/>
    <w:rsid w:val="00B84ED5"/>
    <w:rsid w:val="00B87058"/>
    <w:rsid w:val="00B90135"/>
    <w:rsid w:val="00B920D5"/>
    <w:rsid w:val="00B937F6"/>
    <w:rsid w:val="00B9495E"/>
    <w:rsid w:val="00BA258E"/>
    <w:rsid w:val="00BD07FD"/>
    <w:rsid w:val="00BD462D"/>
    <w:rsid w:val="00BD7E4F"/>
    <w:rsid w:val="00BE32CB"/>
    <w:rsid w:val="00BF00B6"/>
    <w:rsid w:val="00BF0EA3"/>
    <w:rsid w:val="00BF230C"/>
    <w:rsid w:val="00C069B4"/>
    <w:rsid w:val="00C11BBA"/>
    <w:rsid w:val="00C160C7"/>
    <w:rsid w:val="00C214DA"/>
    <w:rsid w:val="00C22F98"/>
    <w:rsid w:val="00C276C9"/>
    <w:rsid w:val="00C302EE"/>
    <w:rsid w:val="00C33E80"/>
    <w:rsid w:val="00C455E0"/>
    <w:rsid w:val="00C476F3"/>
    <w:rsid w:val="00C50575"/>
    <w:rsid w:val="00C50755"/>
    <w:rsid w:val="00C544DB"/>
    <w:rsid w:val="00C60255"/>
    <w:rsid w:val="00C62E41"/>
    <w:rsid w:val="00C646B2"/>
    <w:rsid w:val="00C65130"/>
    <w:rsid w:val="00C67E15"/>
    <w:rsid w:val="00C74300"/>
    <w:rsid w:val="00C80406"/>
    <w:rsid w:val="00C87935"/>
    <w:rsid w:val="00C91C1E"/>
    <w:rsid w:val="00CA28DA"/>
    <w:rsid w:val="00CA511F"/>
    <w:rsid w:val="00CB1954"/>
    <w:rsid w:val="00CB1AE8"/>
    <w:rsid w:val="00CC222D"/>
    <w:rsid w:val="00CC6C62"/>
    <w:rsid w:val="00CD22BE"/>
    <w:rsid w:val="00D0258B"/>
    <w:rsid w:val="00D037F7"/>
    <w:rsid w:val="00D125C6"/>
    <w:rsid w:val="00D15C58"/>
    <w:rsid w:val="00D167B8"/>
    <w:rsid w:val="00D219C3"/>
    <w:rsid w:val="00D2416F"/>
    <w:rsid w:val="00D24F9E"/>
    <w:rsid w:val="00D34626"/>
    <w:rsid w:val="00D34CCE"/>
    <w:rsid w:val="00D40D4F"/>
    <w:rsid w:val="00D52FBE"/>
    <w:rsid w:val="00D6174E"/>
    <w:rsid w:val="00D628AE"/>
    <w:rsid w:val="00D65E35"/>
    <w:rsid w:val="00D720EA"/>
    <w:rsid w:val="00D87DF9"/>
    <w:rsid w:val="00D97489"/>
    <w:rsid w:val="00D97F76"/>
    <w:rsid w:val="00DA6E33"/>
    <w:rsid w:val="00DA6FC1"/>
    <w:rsid w:val="00DB08F7"/>
    <w:rsid w:val="00DB3C1B"/>
    <w:rsid w:val="00DD0FD9"/>
    <w:rsid w:val="00DD3007"/>
    <w:rsid w:val="00DD5546"/>
    <w:rsid w:val="00DD7F46"/>
    <w:rsid w:val="00DE1BC4"/>
    <w:rsid w:val="00DE288F"/>
    <w:rsid w:val="00DE2A9A"/>
    <w:rsid w:val="00DE36DB"/>
    <w:rsid w:val="00DE7766"/>
    <w:rsid w:val="00DF30AC"/>
    <w:rsid w:val="00DF63A8"/>
    <w:rsid w:val="00E01CB9"/>
    <w:rsid w:val="00E0229C"/>
    <w:rsid w:val="00E054F9"/>
    <w:rsid w:val="00E05F4B"/>
    <w:rsid w:val="00E107AF"/>
    <w:rsid w:val="00E25E41"/>
    <w:rsid w:val="00E267A4"/>
    <w:rsid w:val="00E27CD8"/>
    <w:rsid w:val="00E33FCE"/>
    <w:rsid w:val="00E475A9"/>
    <w:rsid w:val="00E63144"/>
    <w:rsid w:val="00E74FE6"/>
    <w:rsid w:val="00E80E34"/>
    <w:rsid w:val="00E8121A"/>
    <w:rsid w:val="00E81A09"/>
    <w:rsid w:val="00E81E69"/>
    <w:rsid w:val="00E87CC2"/>
    <w:rsid w:val="00E961C0"/>
    <w:rsid w:val="00E965C2"/>
    <w:rsid w:val="00EA5E19"/>
    <w:rsid w:val="00EB262C"/>
    <w:rsid w:val="00EC5FE6"/>
    <w:rsid w:val="00ED2F44"/>
    <w:rsid w:val="00ED45EA"/>
    <w:rsid w:val="00EE10AF"/>
    <w:rsid w:val="00EE374F"/>
    <w:rsid w:val="00EF2149"/>
    <w:rsid w:val="00EF284E"/>
    <w:rsid w:val="00EF4B8C"/>
    <w:rsid w:val="00EF7C3F"/>
    <w:rsid w:val="00F0121A"/>
    <w:rsid w:val="00F14099"/>
    <w:rsid w:val="00F20F20"/>
    <w:rsid w:val="00F21A73"/>
    <w:rsid w:val="00F227A4"/>
    <w:rsid w:val="00F37B49"/>
    <w:rsid w:val="00F45855"/>
    <w:rsid w:val="00F46416"/>
    <w:rsid w:val="00F46460"/>
    <w:rsid w:val="00F510D1"/>
    <w:rsid w:val="00F5642A"/>
    <w:rsid w:val="00F63244"/>
    <w:rsid w:val="00F63A3A"/>
    <w:rsid w:val="00F66320"/>
    <w:rsid w:val="00F826E0"/>
    <w:rsid w:val="00F842AC"/>
    <w:rsid w:val="00F90467"/>
    <w:rsid w:val="00F92D8F"/>
    <w:rsid w:val="00F93FF4"/>
    <w:rsid w:val="00FA5314"/>
    <w:rsid w:val="00FA62EA"/>
    <w:rsid w:val="00FC430F"/>
    <w:rsid w:val="00FC6222"/>
    <w:rsid w:val="00FC678D"/>
    <w:rsid w:val="00FD26B9"/>
    <w:rsid w:val="00FD3B30"/>
    <w:rsid w:val="00FD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7766"/>
    <w:pPr>
      <w:spacing w:line="220" w:lineRule="exact"/>
    </w:pPr>
    <w:rPr>
      <w:rFonts w:ascii="Tahoma" w:hAnsi="Tahoma"/>
      <w:spacing w:val="10"/>
      <w:sz w:val="16"/>
      <w:szCs w:val="16"/>
      <w:lang w:val="en-US" w:eastAsia="en-US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qFormat/>
    <w:rsid w:val="003826AC"/>
    <w:pPr>
      <w:spacing w:before="6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qFormat/>
    <w:rsid w:val="008A5F06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styleId="Date">
    <w:name w:val="Date"/>
    <w:basedOn w:val="Normal"/>
    <w:next w:val="Normal"/>
    <w:rsid w:val="006E54A0"/>
    <w:pPr>
      <w:spacing w:before="60"/>
      <w:jc w:val="right"/>
    </w:pPr>
    <w:rPr>
      <w:b/>
    </w:rPr>
  </w:style>
  <w:style w:type="paragraph" w:styleId="BodyText">
    <w:name w:val="Body Text"/>
    <w:basedOn w:val="Normal"/>
    <w:rsid w:val="005A08C4"/>
    <w:pPr>
      <w:spacing w:after="160"/>
    </w:pPr>
  </w:style>
  <w:style w:type="paragraph" w:customStyle="1" w:styleId="e-mailaddress">
    <w:name w:val="e-mail address"/>
    <w:basedOn w:val="Normal"/>
    <w:rsid w:val="005A08C4"/>
    <w:pPr>
      <w:spacing w:after="160"/>
    </w:pPr>
    <w:rPr>
      <w:szCs w:val="20"/>
    </w:rPr>
  </w:style>
  <w:style w:type="character" w:styleId="Hyperlink">
    <w:name w:val="Hyperlink"/>
    <w:rsid w:val="00635520"/>
    <w:rPr>
      <w:color w:val="0000FF"/>
      <w:u w:val="single"/>
    </w:rPr>
  </w:style>
  <w:style w:type="paragraph" w:customStyle="1" w:styleId="DatewnoSpaceBefore">
    <w:name w:val="Date w/no Space Before"/>
    <w:basedOn w:val="Date"/>
    <w:rsid w:val="00E0229C"/>
    <w:pPr>
      <w:spacing w:before="0"/>
    </w:pPr>
  </w:style>
  <w:style w:type="character" w:customStyle="1" w:styleId="Heading3Char">
    <w:name w:val="Heading 3 Char"/>
    <w:link w:val="Heading3"/>
    <w:rsid w:val="008A5F06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6E54A0"/>
    <w:pPr>
      <w:numPr>
        <w:numId w:val="5"/>
      </w:numPr>
      <w:spacing w:before="60"/>
    </w:pPr>
  </w:style>
  <w:style w:type="paragraph" w:styleId="Title">
    <w:name w:val="Title"/>
    <w:basedOn w:val="Normal"/>
    <w:link w:val="TitleChar"/>
    <w:qFormat/>
    <w:rsid w:val="00040571"/>
    <w:rPr>
      <w:b/>
    </w:rPr>
  </w:style>
  <w:style w:type="character" w:customStyle="1" w:styleId="TitleChar">
    <w:name w:val="Title Char"/>
    <w:link w:val="Title"/>
    <w:rsid w:val="00040571"/>
    <w:rPr>
      <w:rFonts w:ascii="Tahoma" w:hAnsi="Tahoma"/>
      <w:b/>
      <w:spacing w:val="10"/>
      <w:sz w:val="16"/>
      <w:szCs w:val="16"/>
      <w:lang w:val="en-US" w:eastAsia="en-US" w:bidi="ar-SA"/>
    </w:rPr>
  </w:style>
  <w:style w:type="character" w:customStyle="1" w:styleId="Heading2Char">
    <w:name w:val="Heading 2 Char"/>
    <w:link w:val="Heading2"/>
    <w:rsid w:val="003826AC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styleId="Header">
    <w:name w:val="header"/>
    <w:basedOn w:val="Normal"/>
    <w:link w:val="HeaderChar"/>
    <w:rsid w:val="00EF7C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F7C3F"/>
    <w:rPr>
      <w:rFonts w:ascii="Tahoma" w:hAnsi="Tahoma"/>
      <w:spacing w:val="10"/>
      <w:sz w:val="16"/>
      <w:szCs w:val="16"/>
      <w:lang w:val="en-US" w:eastAsia="en-US"/>
    </w:rPr>
  </w:style>
  <w:style w:type="paragraph" w:styleId="Footer">
    <w:name w:val="footer"/>
    <w:basedOn w:val="Normal"/>
    <w:link w:val="FooterChar"/>
    <w:uiPriority w:val="99"/>
    <w:rsid w:val="00EF7C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F7C3F"/>
    <w:rPr>
      <w:rFonts w:ascii="Tahoma" w:hAnsi="Tahoma"/>
      <w:spacing w:val="10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1E1F02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davidketi@yahoo.co.nz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igelmiller72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gel\AppData\Roaming\Microsoft\Templates\Curriculum%20vita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90CA2-DC74-4B33-BA3B-2F2187576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</Template>
  <TotalTime>3</TotalTime>
  <Pages>3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Nigel</cp:lastModifiedBy>
  <cp:revision>4</cp:revision>
  <cp:lastPrinted>2022-01-23T22:22:00Z</cp:lastPrinted>
  <dcterms:created xsi:type="dcterms:W3CDTF">2022-06-12T01:50:00Z</dcterms:created>
  <dcterms:modified xsi:type="dcterms:W3CDTF">2023-02-09T03:35:00Z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TC063695031033</vt:lpwstr>
  </property>
</Properties>
</file>